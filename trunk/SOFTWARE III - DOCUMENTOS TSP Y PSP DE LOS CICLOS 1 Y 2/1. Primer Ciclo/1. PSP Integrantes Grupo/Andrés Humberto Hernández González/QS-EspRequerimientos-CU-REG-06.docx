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722" w:rsidRPr="00BC5556" w:rsidRDefault="00542722" w:rsidP="00C83C45">
      <w:pPr>
        <w:rPr>
          <w:rFonts w:cs="Arial"/>
          <w:sz w:val="24"/>
        </w:rPr>
      </w:pPr>
    </w:p>
    <w:p w:rsidR="007B5C73" w:rsidRPr="00BC5556" w:rsidRDefault="007335A5" w:rsidP="007B5C73">
      <w:pPr>
        <w:pStyle w:val="Ttulo1"/>
        <w:rPr>
          <w:sz w:val="24"/>
          <w:szCs w:val="24"/>
        </w:rPr>
      </w:pPr>
      <w:bookmarkStart w:id="0" w:name="_Toc225905373"/>
      <w:r w:rsidRPr="00BC5556">
        <w:rPr>
          <w:sz w:val="24"/>
          <w:szCs w:val="24"/>
        </w:rPr>
        <w:t xml:space="preserve">Requerimientos </w:t>
      </w:r>
      <w:r w:rsidR="00EB25A0" w:rsidRPr="00BC5556">
        <w:rPr>
          <w:sz w:val="24"/>
          <w:szCs w:val="24"/>
        </w:rPr>
        <w:t>Específicos</w:t>
      </w:r>
      <w:bookmarkEnd w:id="0"/>
    </w:p>
    <w:p w:rsidR="00F71418" w:rsidRPr="00BC5556" w:rsidRDefault="00F71418" w:rsidP="00F71418">
      <w:pPr>
        <w:pStyle w:val="Ttulo2"/>
      </w:pPr>
      <w:r w:rsidRPr="00BC5556">
        <w:t>Requerimientos Funcionales</w:t>
      </w:r>
    </w:p>
    <w:p w:rsidR="000D134D" w:rsidRPr="00BC5556" w:rsidRDefault="000D134D" w:rsidP="00F71418">
      <w:pPr>
        <w:rPr>
          <w:rFonts w:cs="Arial"/>
          <w:i/>
          <w:color w:val="0000FF"/>
          <w:sz w:val="24"/>
        </w:rPr>
      </w:pPr>
    </w:p>
    <w:p w:rsidR="00F71418" w:rsidRPr="00BC5556" w:rsidRDefault="00F71418" w:rsidP="00F71418">
      <w:pPr>
        <w:rPr>
          <w:rFonts w:cs="Arial"/>
          <w:i/>
          <w:color w:val="0000FF"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2693"/>
        <w:gridCol w:w="992"/>
        <w:gridCol w:w="1276"/>
        <w:gridCol w:w="2268"/>
      </w:tblGrid>
      <w:tr w:rsidR="000D134D" w:rsidRPr="00BC5556" w:rsidTr="000B6839">
        <w:tc>
          <w:tcPr>
            <w:tcW w:w="2127" w:type="dxa"/>
          </w:tcPr>
          <w:p w:rsidR="000D134D" w:rsidRPr="00BC5556" w:rsidRDefault="000D134D" w:rsidP="00C4461A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ID</w:t>
            </w:r>
          </w:p>
        </w:tc>
        <w:tc>
          <w:tcPr>
            <w:tcW w:w="3685" w:type="dxa"/>
            <w:gridSpan w:val="2"/>
          </w:tcPr>
          <w:p w:rsidR="000D134D" w:rsidRPr="00BC5556" w:rsidRDefault="002E3912" w:rsidP="00C4461A">
            <w:pPr>
              <w:rPr>
                <w:rFonts w:cs="Arial"/>
                <w:sz w:val="24"/>
              </w:rPr>
            </w:pPr>
            <w:r w:rsidRPr="00BC5556">
              <w:rPr>
                <w:rFonts w:cs="Arial"/>
                <w:sz w:val="24"/>
              </w:rPr>
              <w:t>RF-RIA-01</w:t>
            </w:r>
          </w:p>
        </w:tc>
        <w:tc>
          <w:tcPr>
            <w:tcW w:w="1276" w:type="dxa"/>
          </w:tcPr>
          <w:p w:rsidR="000D134D" w:rsidRPr="00BC5556" w:rsidRDefault="000D134D" w:rsidP="00C4461A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Prioridad</w:t>
            </w:r>
          </w:p>
        </w:tc>
        <w:tc>
          <w:tcPr>
            <w:tcW w:w="2268" w:type="dxa"/>
          </w:tcPr>
          <w:p w:rsidR="000D134D" w:rsidRPr="00BC5556" w:rsidRDefault="002E3912" w:rsidP="00C4461A">
            <w:pPr>
              <w:rPr>
                <w:rFonts w:cs="Arial"/>
                <w:sz w:val="24"/>
              </w:rPr>
            </w:pPr>
            <w:r w:rsidRPr="00BC5556">
              <w:rPr>
                <w:rFonts w:cs="Arial"/>
                <w:sz w:val="24"/>
              </w:rPr>
              <w:t>Alta</w:t>
            </w:r>
          </w:p>
        </w:tc>
      </w:tr>
      <w:tr w:rsidR="000D134D" w:rsidRPr="00BC5556" w:rsidTr="000B6839">
        <w:tc>
          <w:tcPr>
            <w:tcW w:w="2127" w:type="dxa"/>
          </w:tcPr>
          <w:p w:rsidR="000D134D" w:rsidRPr="00BC5556" w:rsidRDefault="000D134D" w:rsidP="00C4461A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Autor</w:t>
            </w:r>
          </w:p>
        </w:tc>
        <w:tc>
          <w:tcPr>
            <w:tcW w:w="7229" w:type="dxa"/>
            <w:gridSpan w:val="4"/>
          </w:tcPr>
          <w:p w:rsidR="000D134D" w:rsidRPr="00BC5556" w:rsidRDefault="009A594B" w:rsidP="00C4461A">
            <w:pPr>
              <w:rPr>
                <w:rFonts w:cs="Arial"/>
                <w:sz w:val="24"/>
              </w:rPr>
            </w:pPr>
            <w:r w:rsidRPr="00BC5556">
              <w:rPr>
                <w:rFonts w:cs="Arial"/>
                <w:sz w:val="24"/>
              </w:rPr>
              <w:t>Andrés</w:t>
            </w:r>
            <w:r w:rsidR="002E3912" w:rsidRPr="00BC5556">
              <w:rPr>
                <w:rFonts w:cs="Arial"/>
                <w:sz w:val="24"/>
              </w:rPr>
              <w:t xml:space="preserve"> Humberto </w:t>
            </w:r>
            <w:r w:rsidRPr="00BC5556">
              <w:rPr>
                <w:rFonts w:cs="Arial"/>
                <w:sz w:val="24"/>
              </w:rPr>
              <w:t>Hernández</w:t>
            </w:r>
            <w:r w:rsidR="002E3912" w:rsidRPr="00BC5556">
              <w:rPr>
                <w:rFonts w:cs="Arial"/>
                <w:sz w:val="24"/>
              </w:rPr>
              <w:t xml:space="preserve"> </w:t>
            </w:r>
            <w:r w:rsidRPr="00BC5556">
              <w:rPr>
                <w:rFonts w:cs="Arial"/>
                <w:sz w:val="24"/>
              </w:rPr>
              <w:t>González</w:t>
            </w:r>
          </w:p>
        </w:tc>
      </w:tr>
      <w:tr w:rsidR="000D134D" w:rsidRPr="00BC5556" w:rsidTr="000B6839">
        <w:tc>
          <w:tcPr>
            <w:tcW w:w="2127" w:type="dxa"/>
          </w:tcPr>
          <w:p w:rsidR="000D134D" w:rsidRPr="00BC5556" w:rsidRDefault="000D134D" w:rsidP="00C4461A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Fecha de elaboración</w:t>
            </w:r>
          </w:p>
        </w:tc>
        <w:tc>
          <w:tcPr>
            <w:tcW w:w="2693" w:type="dxa"/>
          </w:tcPr>
          <w:p w:rsidR="000D134D" w:rsidRPr="00BC5556" w:rsidRDefault="002E3912" w:rsidP="00C4461A">
            <w:pPr>
              <w:rPr>
                <w:rFonts w:cs="Arial"/>
                <w:sz w:val="24"/>
              </w:rPr>
            </w:pPr>
            <w:r w:rsidRPr="00BC5556">
              <w:rPr>
                <w:rFonts w:cs="Arial"/>
                <w:sz w:val="24"/>
              </w:rPr>
              <w:t>12/04/2013</w:t>
            </w:r>
          </w:p>
        </w:tc>
        <w:tc>
          <w:tcPr>
            <w:tcW w:w="2268" w:type="dxa"/>
            <w:gridSpan w:val="2"/>
          </w:tcPr>
          <w:p w:rsidR="000D134D" w:rsidRPr="00BC5556" w:rsidRDefault="000D134D" w:rsidP="00C4461A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Fecha de última modificación</w:t>
            </w:r>
          </w:p>
        </w:tc>
        <w:tc>
          <w:tcPr>
            <w:tcW w:w="2268" w:type="dxa"/>
          </w:tcPr>
          <w:p w:rsidR="000D134D" w:rsidRPr="00BC5556" w:rsidRDefault="000D134D" w:rsidP="00C4461A">
            <w:pPr>
              <w:rPr>
                <w:rFonts w:cs="Arial"/>
                <w:sz w:val="24"/>
              </w:rPr>
            </w:pPr>
          </w:p>
        </w:tc>
      </w:tr>
      <w:tr w:rsidR="000D134D" w:rsidRPr="00BC5556" w:rsidTr="000B6839">
        <w:tc>
          <w:tcPr>
            <w:tcW w:w="2127" w:type="dxa"/>
          </w:tcPr>
          <w:p w:rsidR="000D134D" w:rsidRPr="00BC5556" w:rsidRDefault="000D134D" w:rsidP="00C4461A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Fuente / Justificación</w:t>
            </w:r>
          </w:p>
        </w:tc>
        <w:tc>
          <w:tcPr>
            <w:tcW w:w="7229" w:type="dxa"/>
            <w:gridSpan w:val="4"/>
          </w:tcPr>
          <w:p w:rsidR="000D134D" w:rsidRPr="00BC5556" w:rsidRDefault="000D134D" w:rsidP="00C4461A">
            <w:pPr>
              <w:rPr>
                <w:rFonts w:cs="Arial"/>
                <w:sz w:val="24"/>
              </w:rPr>
            </w:pPr>
          </w:p>
        </w:tc>
      </w:tr>
      <w:tr w:rsidR="000D134D" w:rsidRPr="00BC5556" w:rsidTr="000B6839">
        <w:tc>
          <w:tcPr>
            <w:tcW w:w="2127" w:type="dxa"/>
          </w:tcPr>
          <w:p w:rsidR="000D134D" w:rsidRPr="00BC5556" w:rsidRDefault="000D134D" w:rsidP="00C4461A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Descripción</w:t>
            </w:r>
          </w:p>
        </w:tc>
        <w:tc>
          <w:tcPr>
            <w:tcW w:w="7229" w:type="dxa"/>
            <w:gridSpan w:val="4"/>
          </w:tcPr>
          <w:p w:rsidR="002E3912" w:rsidRPr="00BC5556" w:rsidRDefault="002E3912" w:rsidP="002E3912">
            <w:pPr>
              <w:rPr>
                <w:rFonts w:cs="Arial"/>
                <w:sz w:val="24"/>
              </w:rPr>
            </w:pPr>
            <w:r w:rsidRPr="00BC5556">
              <w:rPr>
                <w:rFonts w:cs="Arial"/>
                <w:sz w:val="24"/>
              </w:rPr>
              <w:t>El sistema muestra las opciones disponibles para el control de Arrendamientos</w:t>
            </w:r>
          </w:p>
          <w:p w:rsidR="000D134D" w:rsidRPr="00BC5556" w:rsidRDefault="000D134D" w:rsidP="00C4461A">
            <w:pPr>
              <w:rPr>
                <w:rFonts w:cs="Arial"/>
                <w:sz w:val="24"/>
              </w:rPr>
            </w:pPr>
          </w:p>
        </w:tc>
      </w:tr>
      <w:tr w:rsidR="000D134D" w:rsidRPr="00BC5556" w:rsidTr="000B6839">
        <w:tc>
          <w:tcPr>
            <w:tcW w:w="2127" w:type="dxa"/>
          </w:tcPr>
          <w:p w:rsidR="000D134D" w:rsidRPr="00BC5556" w:rsidRDefault="000D134D" w:rsidP="00C4461A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Entradas</w:t>
            </w:r>
          </w:p>
        </w:tc>
        <w:tc>
          <w:tcPr>
            <w:tcW w:w="7229" w:type="dxa"/>
            <w:gridSpan w:val="4"/>
          </w:tcPr>
          <w:p w:rsidR="000D134D" w:rsidRPr="00BC5556" w:rsidRDefault="002E3912" w:rsidP="00C4461A">
            <w:pPr>
              <w:rPr>
                <w:rFonts w:cs="Arial"/>
                <w:sz w:val="24"/>
              </w:rPr>
            </w:pPr>
            <w:r w:rsidRPr="00BC5556">
              <w:rPr>
                <w:rFonts w:cs="Arial"/>
                <w:sz w:val="24"/>
              </w:rPr>
              <w:t xml:space="preserve">Opciones: </w:t>
            </w:r>
          </w:p>
          <w:p w:rsidR="002E3912" w:rsidRPr="00BC5556" w:rsidRDefault="002E3912" w:rsidP="00C4461A">
            <w:pPr>
              <w:rPr>
                <w:rFonts w:cs="Arial"/>
                <w:sz w:val="24"/>
              </w:rPr>
            </w:pPr>
            <w:r w:rsidRPr="00BC5556">
              <w:rPr>
                <w:rFonts w:cs="Arial"/>
                <w:sz w:val="24"/>
              </w:rPr>
              <w:t>-Registrar información Arrendamiento</w:t>
            </w:r>
          </w:p>
          <w:p w:rsidR="002E3912" w:rsidRPr="00BC5556" w:rsidRDefault="002E3912" w:rsidP="00C4461A">
            <w:pPr>
              <w:rPr>
                <w:rFonts w:cs="Arial"/>
                <w:sz w:val="24"/>
              </w:rPr>
            </w:pPr>
            <w:r w:rsidRPr="00BC5556">
              <w:rPr>
                <w:rFonts w:cs="Arial"/>
                <w:sz w:val="24"/>
              </w:rPr>
              <w:t>-Consultar información Arrendamientos</w:t>
            </w:r>
          </w:p>
        </w:tc>
      </w:tr>
      <w:tr w:rsidR="000D134D" w:rsidRPr="00BC5556" w:rsidTr="000B6839">
        <w:tc>
          <w:tcPr>
            <w:tcW w:w="2127" w:type="dxa"/>
          </w:tcPr>
          <w:p w:rsidR="000D134D" w:rsidRPr="00BC5556" w:rsidRDefault="000D134D" w:rsidP="00C4461A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Salidas</w:t>
            </w:r>
          </w:p>
        </w:tc>
        <w:tc>
          <w:tcPr>
            <w:tcW w:w="7229" w:type="dxa"/>
            <w:gridSpan w:val="4"/>
          </w:tcPr>
          <w:p w:rsidR="000D134D" w:rsidRPr="00BC5556" w:rsidRDefault="002E3912" w:rsidP="00C4461A">
            <w:pPr>
              <w:rPr>
                <w:rFonts w:cs="Arial"/>
                <w:sz w:val="24"/>
              </w:rPr>
            </w:pPr>
            <w:r w:rsidRPr="00BC5556">
              <w:rPr>
                <w:rFonts w:cs="Arial"/>
                <w:sz w:val="24"/>
              </w:rPr>
              <w:t xml:space="preserve">Interfaz </w:t>
            </w:r>
            <w:r w:rsidR="009A594B" w:rsidRPr="00BC5556">
              <w:rPr>
                <w:rFonts w:cs="Arial"/>
                <w:sz w:val="24"/>
              </w:rPr>
              <w:t>gráfica</w:t>
            </w:r>
            <w:r w:rsidRPr="00BC5556">
              <w:rPr>
                <w:rFonts w:cs="Arial"/>
                <w:sz w:val="24"/>
              </w:rPr>
              <w:t xml:space="preserve"> correspondiente a la opción seleccionada</w:t>
            </w:r>
          </w:p>
        </w:tc>
      </w:tr>
      <w:tr w:rsidR="000D134D" w:rsidRPr="00BC5556" w:rsidTr="000B6839">
        <w:tc>
          <w:tcPr>
            <w:tcW w:w="2127" w:type="dxa"/>
          </w:tcPr>
          <w:p w:rsidR="000D134D" w:rsidRPr="00BC5556" w:rsidRDefault="000D134D" w:rsidP="00C4461A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Excepciones</w:t>
            </w:r>
          </w:p>
        </w:tc>
        <w:tc>
          <w:tcPr>
            <w:tcW w:w="7229" w:type="dxa"/>
            <w:gridSpan w:val="4"/>
          </w:tcPr>
          <w:p w:rsidR="000D134D" w:rsidRPr="00BC5556" w:rsidRDefault="000D134D" w:rsidP="002E3912">
            <w:pPr>
              <w:rPr>
                <w:rFonts w:cs="Arial"/>
                <w:sz w:val="24"/>
              </w:rPr>
            </w:pPr>
          </w:p>
        </w:tc>
      </w:tr>
      <w:tr w:rsidR="000D134D" w:rsidRPr="00BC5556" w:rsidTr="000B6839">
        <w:tc>
          <w:tcPr>
            <w:tcW w:w="2127" w:type="dxa"/>
          </w:tcPr>
          <w:p w:rsidR="000D134D" w:rsidRPr="00BC5556" w:rsidRDefault="000D134D" w:rsidP="00C4461A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Requerimientos relacionados</w:t>
            </w:r>
          </w:p>
        </w:tc>
        <w:tc>
          <w:tcPr>
            <w:tcW w:w="7229" w:type="dxa"/>
            <w:gridSpan w:val="4"/>
          </w:tcPr>
          <w:p w:rsidR="000D134D" w:rsidRPr="00BC5556" w:rsidRDefault="00200036" w:rsidP="00C4461A">
            <w:pPr>
              <w:rPr>
                <w:rFonts w:cs="Arial"/>
                <w:sz w:val="24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CU-REG-06</w:t>
            </w:r>
          </w:p>
        </w:tc>
      </w:tr>
      <w:tr w:rsidR="000D134D" w:rsidRPr="00BC5556" w:rsidTr="000B6839">
        <w:tc>
          <w:tcPr>
            <w:tcW w:w="2127" w:type="dxa"/>
          </w:tcPr>
          <w:p w:rsidR="000D134D" w:rsidRPr="00BC5556" w:rsidRDefault="000D134D" w:rsidP="00C4461A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Otras consideraciones</w:t>
            </w:r>
          </w:p>
        </w:tc>
        <w:tc>
          <w:tcPr>
            <w:tcW w:w="7229" w:type="dxa"/>
            <w:gridSpan w:val="4"/>
          </w:tcPr>
          <w:p w:rsidR="000D134D" w:rsidRPr="00BC5556" w:rsidRDefault="000D134D" w:rsidP="00C4461A">
            <w:pPr>
              <w:rPr>
                <w:rFonts w:cs="Arial"/>
                <w:sz w:val="24"/>
              </w:rPr>
            </w:pPr>
          </w:p>
        </w:tc>
      </w:tr>
    </w:tbl>
    <w:p w:rsidR="000D134D" w:rsidRPr="00BC5556" w:rsidRDefault="000D134D" w:rsidP="00F71418">
      <w:pPr>
        <w:rPr>
          <w:rFonts w:cs="Arial"/>
          <w:sz w:val="24"/>
        </w:rPr>
      </w:pPr>
    </w:p>
    <w:p w:rsidR="002E3912" w:rsidRPr="00BC5556" w:rsidRDefault="002E3912" w:rsidP="00F71418">
      <w:pPr>
        <w:rPr>
          <w:rFonts w:cs="Arial"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2693"/>
        <w:gridCol w:w="992"/>
        <w:gridCol w:w="1276"/>
        <w:gridCol w:w="2268"/>
      </w:tblGrid>
      <w:tr w:rsidR="002E3912" w:rsidRPr="00BC5556" w:rsidTr="000B6839">
        <w:tc>
          <w:tcPr>
            <w:tcW w:w="2127" w:type="dxa"/>
          </w:tcPr>
          <w:p w:rsidR="002E3912" w:rsidRPr="00BC5556" w:rsidRDefault="002E3912" w:rsidP="0061319C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ID</w:t>
            </w:r>
          </w:p>
        </w:tc>
        <w:tc>
          <w:tcPr>
            <w:tcW w:w="3685" w:type="dxa"/>
            <w:gridSpan w:val="2"/>
          </w:tcPr>
          <w:p w:rsidR="002E3912" w:rsidRPr="00BC5556" w:rsidRDefault="002E3912" w:rsidP="0061319C">
            <w:pPr>
              <w:rPr>
                <w:rFonts w:cs="Arial"/>
                <w:sz w:val="24"/>
              </w:rPr>
            </w:pPr>
            <w:r w:rsidRPr="00BC5556">
              <w:rPr>
                <w:rFonts w:cs="Arial"/>
                <w:sz w:val="24"/>
              </w:rPr>
              <w:t>RF-RIA-02</w:t>
            </w:r>
          </w:p>
        </w:tc>
        <w:tc>
          <w:tcPr>
            <w:tcW w:w="1276" w:type="dxa"/>
          </w:tcPr>
          <w:p w:rsidR="002E3912" w:rsidRPr="00BC5556" w:rsidRDefault="002E3912" w:rsidP="0061319C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Prioridad</w:t>
            </w:r>
          </w:p>
        </w:tc>
        <w:tc>
          <w:tcPr>
            <w:tcW w:w="2268" w:type="dxa"/>
          </w:tcPr>
          <w:p w:rsidR="002E3912" w:rsidRPr="00BC5556" w:rsidRDefault="002E3912" w:rsidP="0061319C">
            <w:pPr>
              <w:rPr>
                <w:rFonts w:cs="Arial"/>
                <w:sz w:val="24"/>
              </w:rPr>
            </w:pPr>
            <w:r w:rsidRPr="00BC5556">
              <w:rPr>
                <w:rFonts w:cs="Arial"/>
                <w:sz w:val="24"/>
              </w:rPr>
              <w:t>Alta</w:t>
            </w:r>
          </w:p>
        </w:tc>
      </w:tr>
      <w:tr w:rsidR="002E3912" w:rsidRPr="00BC5556" w:rsidTr="000B6839">
        <w:tc>
          <w:tcPr>
            <w:tcW w:w="2127" w:type="dxa"/>
          </w:tcPr>
          <w:p w:rsidR="002E3912" w:rsidRPr="00BC5556" w:rsidRDefault="002E3912" w:rsidP="0061319C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Autor</w:t>
            </w:r>
          </w:p>
        </w:tc>
        <w:tc>
          <w:tcPr>
            <w:tcW w:w="7229" w:type="dxa"/>
            <w:gridSpan w:val="4"/>
          </w:tcPr>
          <w:p w:rsidR="002E3912" w:rsidRPr="00BC5556" w:rsidRDefault="009A594B" w:rsidP="0061319C">
            <w:pPr>
              <w:rPr>
                <w:rFonts w:cs="Arial"/>
                <w:sz w:val="24"/>
              </w:rPr>
            </w:pPr>
            <w:r w:rsidRPr="00BC5556">
              <w:rPr>
                <w:rFonts w:cs="Arial"/>
                <w:sz w:val="24"/>
              </w:rPr>
              <w:t>Andrés</w:t>
            </w:r>
            <w:r w:rsidR="002E3912" w:rsidRPr="00BC5556">
              <w:rPr>
                <w:rFonts w:cs="Arial"/>
                <w:sz w:val="24"/>
              </w:rPr>
              <w:t xml:space="preserve"> Humberto </w:t>
            </w:r>
            <w:r w:rsidRPr="00BC5556">
              <w:rPr>
                <w:rFonts w:cs="Arial"/>
                <w:sz w:val="24"/>
              </w:rPr>
              <w:t>Hernández</w:t>
            </w:r>
            <w:r w:rsidR="002E3912" w:rsidRPr="00BC5556">
              <w:rPr>
                <w:rFonts w:cs="Arial"/>
                <w:sz w:val="24"/>
              </w:rPr>
              <w:t xml:space="preserve"> </w:t>
            </w:r>
            <w:r w:rsidRPr="00BC5556">
              <w:rPr>
                <w:rFonts w:cs="Arial"/>
                <w:sz w:val="24"/>
              </w:rPr>
              <w:t>González</w:t>
            </w:r>
          </w:p>
        </w:tc>
      </w:tr>
      <w:tr w:rsidR="002E3912" w:rsidRPr="00BC5556" w:rsidTr="000B6839">
        <w:tc>
          <w:tcPr>
            <w:tcW w:w="2127" w:type="dxa"/>
          </w:tcPr>
          <w:p w:rsidR="002E3912" w:rsidRPr="00BC5556" w:rsidRDefault="002E3912" w:rsidP="0061319C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Fecha de elaboración</w:t>
            </w:r>
          </w:p>
        </w:tc>
        <w:tc>
          <w:tcPr>
            <w:tcW w:w="2693" w:type="dxa"/>
          </w:tcPr>
          <w:p w:rsidR="002E3912" w:rsidRPr="00BC5556" w:rsidRDefault="002E3912" w:rsidP="0061319C">
            <w:pPr>
              <w:rPr>
                <w:rFonts w:cs="Arial"/>
                <w:sz w:val="24"/>
              </w:rPr>
            </w:pPr>
            <w:r w:rsidRPr="00BC5556">
              <w:rPr>
                <w:rFonts w:cs="Arial"/>
                <w:sz w:val="24"/>
              </w:rPr>
              <w:t>12/04/2013</w:t>
            </w:r>
          </w:p>
        </w:tc>
        <w:tc>
          <w:tcPr>
            <w:tcW w:w="2268" w:type="dxa"/>
            <w:gridSpan w:val="2"/>
          </w:tcPr>
          <w:p w:rsidR="002E3912" w:rsidRPr="00BC5556" w:rsidRDefault="002E3912" w:rsidP="0061319C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Fecha de última modificación</w:t>
            </w:r>
          </w:p>
        </w:tc>
        <w:tc>
          <w:tcPr>
            <w:tcW w:w="2268" w:type="dxa"/>
          </w:tcPr>
          <w:p w:rsidR="002E3912" w:rsidRPr="00BC5556" w:rsidRDefault="002E3912" w:rsidP="0061319C">
            <w:pPr>
              <w:rPr>
                <w:rFonts w:cs="Arial"/>
                <w:sz w:val="24"/>
              </w:rPr>
            </w:pPr>
          </w:p>
        </w:tc>
      </w:tr>
      <w:tr w:rsidR="002E3912" w:rsidRPr="00BC5556" w:rsidTr="000B6839">
        <w:tc>
          <w:tcPr>
            <w:tcW w:w="2127" w:type="dxa"/>
          </w:tcPr>
          <w:p w:rsidR="002E3912" w:rsidRPr="00BC5556" w:rsidRDefault="002E3912" w:rsidP="0061319C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Fuente / Justificación</w:t>
            </w:r>
          </w:p>
        </w:tc>
        <w:tc>
          <w:tcPr>
            <w:tcW w:w="7229" w:type="dxa"/>
            <w:gridSpan w:val="4"/>
          </w:tcPr>
          <w:p w:rsidR="002E3912" w:rsidRPr="00BC5556" w:rsidRDefault="002E3912" w:rsidP="0061319C">
            <w:pPr>
              <w:rPr>
                <w:rFonts w:cs="Arial"/>
                <w:sz w:val="24"/>
              </w:rPr>
            </w:pPr>
          </w:p>
        </w:tc>
      </w:tr>
      <w:tr w:rsidR="002E3912" w:rsidRPr="00BC5556" w:rsidTr="000B6839">
        <w:tc>
          <w:tcPr>
            <w:tcW w:w="2127" w:type="dxa"/>
          </w:tcPr>
          <w:p w:rsidR="002E3912" w:rsidRPr="00BC5556" w:rsidRDefault="002E3912" w:rsidP="0061319C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Descripción</w:t>
            </w:r>
          </w:p>
        </w:tc>
        <w:tc>
          <w:tcPr>
            <w:tcW w:w="7229" w:type="dxa"/>
            <w:gridSpan w:val="4"/>
          </w:tcPr>
          <w:p w:rsidR="002E3912" w:rsidRPr="00BC5556" w:rsidRDefault="002E3912" w:rsidP="002E3912">
            <w:pPr>
              <w:rPr>
                <w:rFonts w:cs="Arial"/>
                <w:sz w:val="24"/>
              </w:rPr>
            </w:pPr>
            <w:r w:rsidRPr="00BC5556">
              <w:rPr>
                <w:rFonts w:cs="Arial"/>
                <w:sz w:val="24"/>
              </w:rPr>
              <w:t>El sistema muestra un formulario con los campos necesarios para el registro del arrendamiento</w:t>
            </w:r>
          </w:p>
          <w:p w:rsidR="002E3912" w:rsidRPr="00BC5556" w:rsidRDefault="002E3912" w:rsidP="0061319C">
            <w:pPr>
              <w:rPr>
                <w:rFonts w:cs="Arial"/>
                <w:sz w:val="24"/>
              </w:rPr>
            </w:pPr>
          </w:p>
        </w:tc>
      </w:tr>
      <w:tr w:rsidR="002E3912" w:rsidRPr="00BC5556" w:rsidTr="000B6839">
        <w:tc>
          <w:tcPr>
            <w:tcW w:w="2127" w:type="dxa"/>
          </w:tcPr>
          <w:p w:rsidR="002E3912" w:rsidRPr="00BC5556" w:rsidRDefault="002E3912" w:rsidP="0061319C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Entradas</w:t>
            </w:r>
          </w:p>
        </w:tc>
        <w:tc>
          <w:tcPr>
            <w:tcW w:w="7229" w:type="dxa"/>
            <w:gridSpan w:val="4"/>
          </w:tcPr>
          <w:p w:rsidR="00260483" w:rsidRPr="00BC5556" w:rsidRDefault="00260483" w:rsidP="00260483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codarrendador: código del arrendador del inmueble</w:t>
            </w:r>
          </w:p>
          <w:p w:rsidR="00260483" w:rsidRPr="00BC5556" w:rsidRDefault="00260483" w:rsidP="00260483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 xml:space="preserve">obligatorio: campo </w:t>
            </w:r>
            <w:r w:rsidR="009A594B" w:rsidRPr="00BC5556">
              <w:rPr>
                <w:rFonts w:cs="Arial"/>
                <w:sz w:val="24"/>
                <w:lang w:val="es-CO" w:eastAsia="es-CO"/>
              </w:rPr>
              <w:t>numérico</w:t>
            </w:r>
          </w:p>
          <w:p w:rsidR="00200036" w:rsidRPr="00BC5556" w:rsidRDefault="00200036" w:rsidP="00260483">
            <w:pPr>
              <w:rPr>
                <w:rFonts w:cs="Arial"/>
                <w:sz w:val="24"/>
                <w:lang w:val="es-CO" w:eastAsia="es-CO"/>
              </w:rPr>
            </w:pPr>
          </w:p>
          <w:p w:rsidR="00260483" w:rsidRPr="00BC5556" w:rsidRDefault="00260483" w:rsidP="00260483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codarrendatario: código del arrendatario del inmueble</w:t>
            </w:r>
          </w:p>
          <w:p w:rsidR="00260483" w:rsidRPr="00BC5556" w:rsidRDefault="00260483" w:rsidP="00260483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 xml:space="preserve">obligatorio: campo </w:t>
            </w:r>
            <w:r w:rsidR="009A594B" w:rsidRPr="00BC5556">
              <w:rPr>
                <w:rFonts w:cs="Arial"/>
                <w:sz w:val="24"/>
                <w:lang w:val="es-CO" w:eastAsia="es-CO"/>
              </w:rPr>
              <w:t>numérico</w:t>
            </w:r>
          </w:p>
          <w:p w:rsidR="00200036" w:rsidRPr="00BC5556" w:rsidRDefault="00200036" w:rsidP="00260483">
            <w:pPr>
              <w:rPr>
                <w:rFonts w:cs="Arial"/>
                <w:sz w:val="24"/>
                <w:lang w:val="es-CO" w:eastAsia="es-CO"/>
              </w:rPr>
            </w:pPr>
          </w:p>
          <w:p w:rsidR="00200036" w:rsidRPr="00BC5556" w:rsidRDefault="00200036" w:rsidP="00200036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codinmueble: código del inmueble arrendado</w:t>
            </w:r>
          </w:p>
          <w:p w:rsidR="00200036" w:rsidRPr="00BC5556" w:rsidRDefault="00200036" w:rsidP="00200036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obligatorio: campo numérico</w:t>
            </w:r>
          </w:p>
          <w:p w:rsidR="00200036" w:rsidRPr="00BC5556" w:rsidRDefault="00200036" w:rsidP="00260483">
            <w:pPr>
              <w:rPr>
                <w:rFonts w:cs="Arial"/>
                <w:sz w:val="24"/>
                <w:lang w:val="es-CO" w:eastAsia="es-CO"/>
              </w:rPr>
            </w:pPr>
          </w:p>
          <w:p w:rsidR="00200036" w:rsidRPr="00BC5556" w:rsidRDefault="00200036" w:rsidP="00260483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cantidadMeses: meses de duración del contrato</w:t>
            </w:r>
          </w:p>
          <w:p w:rsidR="00200036" w:rsidRPr="00BC5556" w:rsidRDefault="00200036" w:rsidP="00260483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 xml:space="preserve">obligatorio: campo </w:t>
            </w:r>
            <w:r w:rsidR="00067129" w:rsidRPr="00BC5556">
              <w:rPr>
                <w:rFonts w:cs="Arial"/>
                <w:sz w:val="24"/>
                <w:lang w:val="es-CO" w:eastAsia="es-CO"/>
              </w:rPr>
              <w:t>numérico</w:t>
            </w:r>
          </w:p>
          <w:p w:rsidR="00200036" w:rsidRPr="00BC5556" w:rsidRDefault="00200036" w:rsidP="00260483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fechaInicio: fecha inicio del contrato</w:t>
            </w:r>
          </w:p>
          <w:p w:rsidR="00200036" w:rsidRPr="00BC5556" w:rsidRDefault="00200036" w:rsidP="00260483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obligatorio: campo tipo Date</w:t>
            </w:r>
          </w:p>
          <w:p w:rsidR="00200036" w:rsidRPr="00BC5556" w:rsidRDefault="00200036" w:rsidP="00260483">
            <w:pPr>
              <w:rPr>
                <w:rFonts w:cs="Arial"/>
                <w:sz w:val="24"/>
                <w:lang w:val="es-CO" w:eastAsia="es-CO"/>
              </w:rPr>
            </w:pPr>
          </w:p>
          <w:p w:rsidR="00200036" w:rsidRPr="00BC5556" w:rsidRDefault="00200036" w:rsidP="00260483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cantArrendamiento: precio arrendamiento en letras(</w:t>
            </w:r>
            <w:r w:rsidR="00067129" w:rsidRPr="00BC5556">
              <w:rPr>
                <w:rFonts w:cs="Arial"/>
                <w:sz w:val="24"/>
                <w:lang w:val="es-CO" w:eastAsia="es-CO"/>
              </w:rPr>
              <w:t>ej.</w:t>
            </w:r>
            <w:r w:rsidRPr="00BC5556">
              <w:rPr>
                <w:rFonts w:cs="Arial"/>
                <w:sz w:val="24"/>
                <w:lang w:val="es-CO" w:eastAsia="es-CO"/>
              </w:rPr>
              <w:t>: cinco millones)</w:t>
            </w:r>
          </w:p>
          <w:p w:rsidR="00200036" w:rsidRPr="00BC5556" w:rsidRDefault="00200036" w:rsidP="00260483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obligatorio: campo String</w:t>
            </w:r>
          </w:p>
          <w:p w:rsidR="00200036" w:rsidRPr="00BC5556" w:rsidRDefault="00200036" w:rsidP="00260483">
            <w:pPr>
              <w:rPr>
                <w:rFonts w:cs="Arial"/>
                <w:sz w:val="24"/>
                <w:lang w:val="es-CO" w:eastAsia="es-CO"/>
              </w:rPr>
            </w:pPr>
          </w:p>
          <w:p w:rsidR="00200036" w:rsidRPr="00BC5556" w:rsidRDefault="00200036" w:rsidP="00260483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cifra: precio arrendamiento en formato numérico</w:t>
            </w:r>
          </w:p>
          <w:p w:rsidR="00200036" w:rsidRPr="00BC5556" w:rsidRDefault="00200036" w:rsidP="00260483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obligatorio: campo numérico</w:t>
            </w:r>
          </w:p>
          <w:p w:rsidR="00200036" w:rsidRPr="00BC5556" w:rsidRDefault="00200036" w:rsidP="00260483">
            <w:pPr>
              <w:rPr>
                <w:rFonts w:cs="Arial"/>
                <w:sz w:val="24"/>
                <w:lang w:val="es-CO" w:eastAsia="es-CO"/>
              </w:rPr>
            </w:pPr>
          </w:p>
          <w:p w:rsidR="00200036" w:rsidRPr="00BC5556" w:rsidRDefault="00200036" w:rsidP="00260483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díasPlazo: días plazo para pagar arrendamiento</w:t>
            </w:r>
          </w:p>
          <w:p w:rsidR="00200036" w:rsidRPr="00BC5556" w:rsidRDefault="00200036" w:rsidP="00260483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 xml:space="preserve">obligatorio: campo </w:t>
            </w:r>
            <w:r w:rsidR="00077126" w:rsidRPr="00BC5556">
              <w:rPr>
                <w:rFonts w:cs="Arial"/>
                <w:sz w:val="24"/>
                <w:lang w:val="es-CO" w:eastAsia="es-CO"/>
              </w:rPr>
              <w:t>numérico</w:t>
            </w:r>
          </w:p>
          <w:p w:rsidR="00077126" w:rsidRPr="00BC5556" w:rsidRDefault="00077126" w:rsidP="00260483">
            <w:pPr>
              <w:rPr>
                <w:rFonts w:cs="Arial"/>
                <w:sz w:val="24"/>
                <w:lang w:val="es-CO" w:eastAsia="es-CO"/>
              </w:rPr>
            </w:pPr>
          </w:p>
          <w:p w:rsidR="00077126" w:rsidRPr="00BC5556" w:rsidRDefault="00077126" w:rsidP="00260483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porcentajeGan</w:t>
            </w:r>
            <w:r w:rsidR="00067129">
              <w:rPr>
                <w:rFonts w:cs="Arial"/>
                <w:sz w:val="24"/>
                <w:lang w:val="es-CO" w:eastAsia="es-CO"/>
              </w:rPr>
              <w:t xml:space="preserve">: </w:t>
            </w:r>
            <w:r w:rsidRPr="00BC5556">
              <w:rPr>
                <w:rFonts w:cs="Arial"/>
                <w:sz w:val="24"/>
                <w:lang w:val="es-CO" w:eastAsia="es-CO"/>
              </w:rPr>
              <w:t>porcentaje sobre la cantidad de arrendamiento que gana la inmobiliaria.</w:t>
            </w:r>
          </w:p>
          <w:p w:rsidR="00077126" w:rsidRPr="00BC5556" w:rsidRDefault="00077126" w:rsidP="00260483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Obligatorio: campo numérico.</w:t>
            </w:r>
          </w:p>
          <w:p w:rsidR="00077126" w:rsidRPr="00BC5556" w:rsidRDefault="00077126" w:rsidP="00260483">
            <w:pPr>
              <w:rPr>
                <w:rFonts w:cs="Arial"/>
                <w:sz w:val="24"/>
                <w:lang w:val="es-CO" w:eastAsia="es-CO"/>
              </w:rPr>
            </w:pPr>
          </w:p>
          <w:p w:rsidR="00077126" w:rsidRPr="00BC5556" w:rsidRDefault="00077126" w:rsidP="00260483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ciuFirma: ciudad donde se firma el contrato para su constancia.</w:t>
            </w:r>
          </w:p>
          <w:p w:rsidR="00037513" w:rsidRPr="00BC5556" w:rsidRDefault="00037513" w:rsidP="00260483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Obligatorio: campo tipo String.</w:t>
            </w:r>
          </w:p>
          <w:p w:rsidR="00037513" w:rsidRPr="00BC5556" w:rsidRDefault="00037513" w:rsidP="00260483">
            <w:pPr>
              <w:rPr>
                <w:rFonts w:cs="Arial"/>
                <w:sz w:val="24"/>
                <w:lang w:val="es-CO" w:eastAsia="es-CO"/>
              </w:rPr>
            </w:pPr>
          </w:p>
          <w:p w:rsidR="00077126" w:rsidRPr="00BC5556" w:rsidRDefault="00077126" w:rsidP="00260483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 xml:space="preserve">diaFirma: </w:t>
            </w:r>
            <w:r w:rsidR="007917CD" w:rsidRPr="00BC5556">
              <w:rPr>
                <w:rFonts w:cs="Arial"/>
                <w:sz w:val="24"/>
                <w:lang w:val="es-CO" w:eastAsia="es-CO"/>
              </w:rPr>
              <w:t>día</w:t>
            </w:r>
            <w:r w:rsidRPr="00BC5556">
              <w:rPr>
                <w:rFonts w:cs="Arial"/>
                <w:sz w:val="24"/>
                <w:lang w:val="es-CO" w:eastAsia="es-CO"/>
              </w:rPr>
              <w:t xml:space="preserve"> en que se firma el contrato de arrendamiento para su constancia.</w:t>
            </w:r>
          </w:p>
          <w:p w:rsidR="00037513" w:rsidRPr="00BC5556" w:rsidRDefault="00037513" w:rsidP="00260483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Obligatorio: campo numérico.</w:t>
            </w:r>
          </w:p>
          <w:p w:rsidR="00037513" w:rsidRPr="00BC5556" w:rsidRDefault="00037513" w:rsidP="00260483">
            <w:pPr>
              <w:rPr>
                <w:rFonts w:cs="Arial"/>
                <w:sz w:val="24"/>
                <w:lang w:val="es-CO" w:eastAsia="es-CO"/>
              </w:rPr>
            </w:pPr>
          </w:p>
          <w:p w:rsidR="00077126" w:rsidRPr="00BC5556" w:rsidRDefault="00077126" w:rsidP="00260483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mesFirma: mes en que se firma el contrato de arrendamiento para su constancia.</w:t>
            </w:r>
          </w:p>
          <w:p w:rsidR="00037513" w:rsidRPr="00BC5556" w:rsidRDefault="00037513" w:rsidP="00260483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Obligatorio: campo numérico.</w:t>
            </w:r>
          </w:p>
          <w:p w:rsidR="00037513" w:rsidRPr="00BC5556" w:rsidRDefault="00037513" w:rsidP="00260483">
            <w:pPr>
              <w:rPr>
                <w:rFonts w:cs="Arial"/>
                <w:sz w:val="24"/>
                <w:lang w:val="es-CO" w:eastAsia="es-CO"/>
              </w:rPr>
            </w:pPr>
          </w:p>
          <w:p w:rsidR="00077126" w:rsidRPr="00BC5556" w:rsidRDefault="00077126" w:rsidP="00260483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añoFirma: año en que se firma el contrato de arrendamiento para su constancia.</w:t>
            </w:r>
          </w:p>
          <w:p w:rsidR="00260483" w:rsidRDefault="00037513" w:rsidP="00260483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Obligatorio: campo numérico.</w:t>
            </w:r>
          </w:p>
          <w:p w:rsidR="00BC5556" w:rsidRPr="00BC5556" w:rsidRDefault="00BC5556" w:rsidP="00260483">
            <w:pPr>
              <w:rPr>
                <w:rFonts w:cs="Arial"/>
                <w:sz w:val="24"/>
                <w:lang w:val="es-CO" w:eastAsia="es-CO"/>
              </w:rPr>
            </w:pPr>
          </w:p>
        </w:tc>
      </w:tr>
      <w:tr w:rsidR="002E3912" w:rsidRPr="00BC5556" w:rsidTr="000B6839">
        <w:tc>
          <w:tcPr>
            <w:tcW w:w="2127" w:type="dxa"/>
          </w:tcPr>
          <w:p w:rsidR="002E3912" w:rsidRPr="00BC5556" w:rsidRDefault="002E3912" w:rsidP="0061319C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lastRenderedPageBreak/>
              <w:t>Salidas</w:t>
            </w:r>
          </w:p>
        </w:tc>
        <w:tc>
          <w:tcPr>
            <w:tcW w:w="7229" w:type="dxa"/>
            <w:gridSpan w:val="4"/>
          </w:tcPr>
          <w:p w:rsidR="002E3912" w:rsidRPr="00BC5556" w:rsidRDefault="00260483" w:rsidP="0061319C">
            <w:pPr>
              <w:rPr>
                <w:rFonts w:cs="Arial"/>
                <w:sz w:val="24"/>
              </w:rPr>
            </w:pPr>
            <w:r w:rsidRPr="00BC5556">
              <w:rPr>
                <w:rFonts w:cs="Arial"/>
                <w:sz w:val="24"/>
              </w:rPr>
              <w:t xml:space="preserve">Mensaje informando que la información se </w:t>
            </w:r>
            <w:r w:rsidR="009A594B" w:rsidRPr="00BC5556">
              <w:rPr>
                <w:rFonts w:cs="Arial"/>
                <w:sz w:val="24"/>
              </w:rPr>
              <w:t>guardó</w:t>
            </w:r>
            <w:r w:rsidRPr="00BC5556">
              <w:rPr>
                <w:rFonts w:cs="Arial"/>
                <w:sz w:val="24"/>
              </w:rPr>
              <w:t xml:space="preserve"> correctamente.</w:t>
            </w:r>
          </w:p>
        </w:tc>
      </w:tr>
      <w:tr w:rsidR="002E3912" w:rsidRPr="00BC5556" w:rsidTr="000B6839">
        <w:tc>
          <w:tcPr>
            <w:tcW w:w="2127" w:type="dxa"/>
          </w:tcPr>
          <w:p w:rsidR="002E3912" w:rsidRPr="00BC5556" w:rsidRDefault="002E3912" w:rsidP="0061319C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Excepciones</w:t>
            </w:r>
          </w:p>
        </w:tc>
        <w:tc>
          <w:tcPr>
            <w:tcW w:w="7229" w:type="dxa"/>
            <w:gridSpan w:val="4"/>
          </w:tcPr>
          <w:p w:rsidR="002E3912" w:rsidRPr="00BC5556" w:rsidRDefault="00634CCB" w:rsidP="0061319C">
            <w:pPr>
              <w:rPr>
                <w:rFonts w:cs="Arial"/>
                <w:sz w:val="24"/>
              </w:rPr>
            </w:pPr>
            <w:r w:rsidRPr="00BC5556">
              <w:rPr>
                <w:rFonts w:cs="Arial"/>
                <w:sz w:val="24"/>
              </w:rPr>
              <w:t>Datos faltantes en algún campo</w:t>
            </w:r>
          </w:p>
        </w:tc>
      </w:tr>
      <w:tr w:rsidR="002E3912" w:rsidRPr="00BC5556" w:rsidTr="000B6839">
        <w:tc>
          <w:tcPr>
            <w:tcW w:w="2127" w:type="dxa"/>
          </w:tcPr>
          <w:p w:rsidR="002E3912" w:rsidRPr="00BC5556" w:rsidRDefault="002E3912" w:rsidP="0061319C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Requerimientos relacionados</w:t>
            </w:r>
          </w:p>
        </w:tc>
        <w:tc>
          <w:tcPr>
            <w:tcW w:w="7229" w:type="dxa"/>
            <w:gridSpan w:val="4"/>
          </w:tcPr>
          <w:p w:rsidR="002E3912" w:rsidRPr="00BC5556" w:rsidRDefault="00200036" w:rsidP="0061319C">
            <w:pPr>
              <w:rPr>
                <w:rFonts w:cs="Arial"/>
                <w:sz w:val="24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CU-REG-06</w:t>
            </w:r>
          </w:p>
        </w:tc>
      </w:tr>
      <w:tr w:rsidR="002E3912" w:rsidRPr="00BC5556" w:rsidTr="000B6839">
        <w:tc>
          <w:tcPr>
            <w:tcW w:w="2127" w:type="dxa"/>
          </w:tcPr>
          <w:p w:rsidR="002E3912" w:rsidRPr="00BC5556" w:rsidRDefault="002E3912" w:rsidP="0061319C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Otras consideraciones</w:t>
            </w:r>
          </w:p>
        </w:tc>
        <w:tc>
          <w:tcPr>
            <w:tcW w:w="7229" w:type="dxa"/>
            <w:gridSpan w:val="4"/>
          </w:tcPr>
          <w:p w:rsidR="002E3912" w:rsidRPr="00BC5556" w:rsidRDefault="002E3912" w:rsidP="0061319C">
            <w:pPr>
              <w:rPr>
                <w:rFonts w:cs="Arial"/>
                <w:sz w:val="24"/>
              </w:rPr>
            </w:pPr>
          </w:p>
        </w:tc>
      </w:tr>
    </w:tbl>
    <w:p w:rsidR="002E3912" w:rsidRPr="00BC5556" w:rsidRDefault="002E3912" w:rsidP="00F71418">
      <w:pPr>
        <w:rPr>
          <w:rFonts w:cs="Arial"/>
          <w:sz w:val="24"/>
        </w:rPr>
      </w:pPr>
    </w:p>
    <w:p w:rsidR="009F4DD2" w:rsidRDefault="009F4DD2" w:rsidP="009F4DD2">
      <w:pPr>
        <w:rPr>
          <w:rFonts w:cs="Arial"/>
          <w:i/>
          <w:color w:val="0000FF"/>
          <w:sz w:val="24"/>
        </w:rPr>
      </w:pPr>
    </w:p>
    <w:p w:rsidR="00F34A69" w:rsidRPr="00BC5556" w:rsidRDefault="00F34A69" w:rsidP="009F4DD2">
      <w:pPr>
        <w:rPr>
          <w:rFonts w:cs="Arial"/>
          <w:i/>
          <w:color w:val="0000FF"/>
          <w:sz w:val="24"/>
        </w:rPr>
      </w:pPr>
      <w:bookmarkStart w:id="1" w:name="_GoBack"/>
      <w:bookmarkEnd w:id="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2693"/>
        <w:gridCol w:w="992"/>
        <w:gridCol w:w="1276"/>
        <w:gridCol w:w="2268"/>
      </w:tblGrid>
      <w:tr w:rsidR="009F4DD2" w:rsidRPr="00BC5556" w:rsidTr="000B6839">
        <w:tc>
          <w:tcPr>
            <w:tcW w:w="2127" w:type="dxa"/>
          </w:tcPr>
          <w:p w:rsidR="009F4DD2" w:rsidRPr="00BC5556" w:rsidRDefault="009F4DD2" w:rsidP="0061319C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lastRenderedPageBreak/>
              <w:t>ID</w:t>
            </w:r>
          </w:p>
        </w:tc>
        <w:tc>
          <w:tcPr>
            <w:tcW w:w="3685" w:type="dxa"/>
            <w:gridSpan w:val="2"/>
          </w:tcPr>
          <w:p w:rsidR="009F4DD2" w:rsidRPr="00BC5556" w:rsidRDefault="009F4DD2" w:rsidP="009F4DD2">
            <w:pPr>
              <w:rPr>
                <w:rFonts w:cs="Arial"/>
                <w:sz w:val="24"/>
              </w:rPr>
            </w:pPr>
            <w:r w:rsidRPr="00BC5556">
              <w:rPr>
                <w:rFonts w:cs="Arial"/>
                <w:sz w:val="24"/>
              </w:rPr>
              <w:t>RF-RIV-01</w:t>
            </w:r>
          </w:p>
        </w:tc>
        <w:tc>
          <w:tcPr>
            <w:tcW w:w="1276" w:type="dxa"/>
          </w:tcPr>
          <w:p w:rsidR="009F4DD2" w:rsidRPr="00BC5556" w:rsidRDefault="009F4DD2" w:rsidP="0061319C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Prioridad</w:t>
            </w:r>
          </w:p>
        </w:tc>
        <w:tc>
          <w:tcPr>
            <w:tcW w:w="2268" w:type="dxa"/>
          </w:tcPr>
          <w:p w:rsidR="009F4DD2" w:rsidRPr="00BC5556" w:rsidRDefault="009F4DD2" w:rsidP="0061319C">
            <w:pPr>
              <w:rPr>
                <w:rFonts w:cs="Arial"/>
                <w:sz w:val="24"/>
              </w:rPr>
            </w:pPr>
            <w:r w:rsidRPr="00BC5556">
              <w:rPr>
                <w:rFonts w:cs="Arial"/>
                <w:sz w:val="24"/>
              </w:rPr>
              <w:t>Alta</w:t>
            </w:r>
          </w:p>
        </w:tc>
      </w:tr>
      <w:tr w:rsidR="009F4DD2" w:rsidRPr="00BC5556" w:rsidTr="000B6839">
        <w:tc>
          <w:tcPr>
            <w:tcW w:w="2127" w:type="dxa"/>
          </w:tcPr>
          <w:p w:rsidR="009F4DD2" w:rsidRPr="00BC5556" w:rsidRDefault="009F4DD2" w:rsidP="0061319C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Autor</w:t>
            </w:r>
          </w:p>
        </w:tc>
        <w:tc>
          <w:tcPr>
            <w:tcW w:w="7229" w:type="dxa"/>
            <w:gridSpan w:val="4"/>
          </w:tcPr>
          <w:p w:rsidR="009F4DD2" w:rsidRPr="00BC5556" w:rsidRDefault="009A594B" w:rsidP="0061319C">
            <w:pPr>
              <w:rPr>
                <w:rFonts w:cs="Arial"/>
                <w:sz w:val="24"/>
              </w:rPr>
            </w:pPr>
            <w:r w:rsidRPr="00BC5556">
              <w:rPr>
                <w:rFonts w:cs="Arial"/>
                <w:sz w:val="24"/>
              </w:rPr>
              <w:t>Andrés</w:t>
            </w:r>
            <w:r w:rsidR="009F4DD2" w:rsidRPr="00BC5556">
              <w:rPr>
                <w:rFonts w:cs="Arial"/>
                <w:sz w:val="24"/>
              </w:rPr>
              <w:t xml:space="preserve"> Humberto </w:t>
            </w:r>
            <w:r w:rsidRPr="00BC5556">
              <w:rPr>
                <w:rFonts w:cs="Arial"/>
                <w:sz w:val="24"/>
              </w:rPr>
              <w:t>Hernández</w:t>
            </w:r>
            <w:r w:rsidR="009F4DD2" w:rsidRPr="00BC5556">
              <w:rPr>
                <w:rFonts w:cs="Arial"/>
                <w:sz w:val="24"/>
              </w:rPr>
              <w:t xml:space="preserve"> </w:t>
            </w:r>
            <w:r w:rsidRPr="00BC5556">
              <w:rPr>
                <w:rFonts w:cs="Arial"/>
                <w:sz w:val="24"/>
              </w:rPr>
              <w:t>González</w:t>
            </w:r>
          </w:p>
        </w:tc>
      </w:tr>
      <w:tr w:rsidR="009F4DD2" w:rsidRPr="00BC5556" w:rsidTr="000B6839">
        <w:tc>
          <w:tcPr>
            <w:tcW w:w="2127" w:type="dxa"/>
          </w:tcPr>
          <w:p w:rsidR="009F4DD2" w:rsidRPr="00BC5556" w:rsidRDefault="009F4DD2" w:rsidP="0061319C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Fecha de elaboración</w:t>
            </w:r>
          </w:p>
        </w:tc>
        <w:tc>
          <w:tcPr>
            <w:tcW w:w="2693" w:type="dxa"/>
          </w:tcPr>
          <w:p w:rsidR="009F4DD2" w:rsidRPr="00BC5556" w:rsidRDefault="009F4DD2" w:rsidP="0061319C">
            <w:pPr>
              <w:rPr>
                <w:rFonts w:cs="Arial"/>
                <w:sz w:val="24"/>
              </w:rPr>
            </w:pPr>
            <w:r w:rsidRPr="00BC5556">
              <w:rPr>
                <w:rFonts w:cs="Arial"/>
                <w:sz w:val="24"/>
              </w:rPr>
              <w:t>12/04/2013</w:t>
            </w:r>
          </w:p>
        </w:tc>
        <w:tc>
          <w:tcPr>
            <w:tcW w:w="2268" w:type="dxa"/>
            <w:gridSpan w:val="2"/>
          </w:tcPr>
          <w:p w:rsidR="009F4DD2" w:rsidRPr="00BC5556" w:rsidRDefault="009F4DD2" w:rsidP="0061319C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Fecha de última modificación</w:t>
            </w:r>
          </w:p>
        </w:tc>
        <w:tc>
          <w:tcPr>
            <w:tcW w:w="2268" w:type="dxa"/>
          </w:tcPr>
          <w:p w:rsidR="009F4DD2" w:rsidRPr="00BC5556" w:rsidRDefault="009F4DD2" w:rsidP="0061319C">
            <w:pPr>
              <w:rPr>
                <w:rFonts w:cs="Arial"/>
                <w:sz w:val="24"/>
              </w:rPr>
            </w:pPr>
          </w:p>
        </w:tc>
      </w:tr>
      <w:tr w:rsidR="009F4DD2" w:rsidRPr="00BC5556" w:rsidTr="000B6839">
        <w:tc>
          <w:tcPr>
            <w:tcW w:w="2127" w:type="dxa"/>
          </w:tcPr>
          <w:p w:rsidR="009F4DD2" w:rsidRPr="00BC5556" w:rsidRDefault="009F4DD2" w:rsidP="0061319C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Fuente / Justificación</w:t>
            </w:r>
          </w:p>
        </w:tc>
        <w:tc>
          <w:tcPr>
            <w:tcW w:w="7229" w:type="dxa"/>
            <w:gridSpan w:val="4"/>
          </w:tcPr>
          <w:p w:rsidR="009F4DD2" w:rsidRPr="00BC5556" w:rsidRDefault="009F4DD2" w:rsidP="0061319C">
            <w:pPr>
              <w:rPr>
                <w:rFonts w:cs="Arial"/>
                <w:sz w:val="24"/>
              </w:rPr>
            </w:pPr>
          </w:p>
        </w:tc>
      </w:tr>
      <w:tr w:rsidR="009F4DD2" w:rsidRPr="00BC5556" w:rsidTr="000B6839">
        <w:tc>
          <w:tcPr>
            <w:tcW w:w="2127" w:type="dxa"/>
          </w:tcPr>
          <w:p w:rsidR="009F4DD2" w:rsidRPr="00BC5556" w:rsidRDefault="009F4DD2" w:rsidP="0061319C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Descripción</w:t>
            </w:r>
          </w:p>
        </w:tc>
        <w:tc>
          <w:tcPr>
            <w:tcW w:w="7229" w:type="dxa"/>
            <w:gridSpan w:val="4"/>
          </w:tcPr>
          <w:p w:rsidR="009F4DD2" w:rsidRPr="00BC5556" w:rsidRDefault="009F4DD2" w:rsidP="0061319C">
            <w:pPr>
              <w:rPr>
                <w:rFonts w:cs="Arial"/>
                <w:sz w:val="24"/>
              </w:rPr>
            </w:pPr>
            <w:r w:rsidRPr="00BC5556">
              <w:rPr>
                <w:rFonts w:cs="Arial"/>
                <w:sz w:val="24"/>
              </w:rPr>
              <w:t xml:space="preserve">El sistema muestra las opciones disponibles para el control de Ventas </w:t>
            </w:r>
          </w:p>
        </w:tc>
      </w:tr>
      <w:tr w:rsidR="009F4DD2" w:rsidRPr="00BC5556" w:rsidTr="000B6839">
        <w:tc>
          <w:tcPr>
            <w:tcW w:w="2127" w:type="dxa"/>
          </w:tcPr>
          <w:p w:rsidR="009F4DD2" w:rsidRPr="00BC5556" w:rsidRDefault="009F4DD2" w:rsidP="0061319C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Entradas</w:t>
            </w:r>
          </w:p>
        </w:tc>
        <w:tc>
          <w:tcPr>
            <w:tcW w:w="7229" w:type="dxa"/>
            <w:gridSpan w:val="4"/>
          </w:tcPr>
          <w:p w:rsidR="009F4DD2" w:rsidRPr="00BC5556" w:rsidRDefault="009F4DD2" w:rsidP="0061319C">
            <w:pPr>
              <w:rPr>
                <w:rFonts w:cs="Arial"/>
                <w:sz w:val="24"/>
              </w:rPr>
            </w:pPr>
            <w:r w:rsidRPr="00BC5556">
              <w:rPr>
                <w:rFonts w:cs="Arial"/>
                <w:sz w:val="24"/>
              </w:rPr>
              <w:t xml:space="preserve">Opciones: </w:t>
            </w:r>
          </w:p>
          <w:p w:rsidR="009F4DD2" w:rsidRPr="00BC5556" w:rsidRDefault="009F4DD2" w:rsidP="0061319C">
            <w:pPr>
              <w:rPr>
                <w:rFonts w:cs="Arial"/>
                <w:sz w:val="24"/>
              </w:rPr>
            </w:pPr>
            <w:r w:rsidRPr="00BC5556">
              <w:rPr>
                <w:rFonts w:cs="Arial"/>
                <w:sz w:val="24"/>
              </w:rPr>
              <w:t>-Registrar información Venta</w:t>
            </w:r>
          </w:p>
          <w:p w:rsidR="009F4DD2" w:rsidRPr="00BC5556" w:rsidRDefault="009F4DD2" w:rsidP="009F4DD2">
            <w:pPr>
              <w:rPr>
                <w:rFonts w:cs="Arial"/>
                <w:sz w:val="24"/>
              </w:rPr>
            </w:pPr>
            <w:r w:rsidRPr="00BC5556">
              <w:rPr>
                <w:rFonts w:cs="Arial"/>
                <w:sz w:val="24"/>
              </w:rPr>
              <w:t>-Consultar información Venta</w:t>
            </w:r>
          </w:p>
        </w:tc>
      </w:tr>
      <w:tr w:rsidR="009F4DD2" w:rsidRPr="00BC5556" w:rsidTr="000B6839">
        <w:tc>
          <w:tcPr>
            <w:tcW w:w="2127" w:type="dxa"/>
          </w:tcPr>
          <w:p w:rsidR="009F4DD2" w:rsidRPr="00BC5556" w:rsidRDefault="009F4DD2" w:rsidP="0061319C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Salidas</w:t>
            </w:r>
          </w:p>
        </w:tc>
        <w:tc>
          <w:tcPr>
            <w:tcW w:w="7229" w:type="dxa"/>
            <w:gridSpan w:val="4"/>
          </w:tcPr>
          <w:p w:rsidR="009F4DD2" w:rsidRPr="00BC5556" w:rsidRDefault="009F4DD2" w:rsidP="0061319C">
            <w:pPr>
              <w:rPr>
                <w:rFonts w:cs="Arial"/>
                <w:sz w:val="24"/>
              </w:rPr>
            </w:pPr>
            <w:r w:rsidRPr="00BC5556">
              <w:rPr>
                <w:rFonts w:cs="Arial"/>
                <w:sz w:val="24"/>
              </w:rPr>
              <w:t xml:space="preserve">Interfaz </w:t>
            </w:r>
            <w:r w:rsidR="009A594B" w:rsidRPr="00BC5556">
              <w:rPr>
                <w:rFonts w:cs="Arial"/>
                <w:sz w:val="24"/>
              </w:rPr>
              <w:t>gráfica</w:t>
            </w:r>
            <w:r w:rsidRPr="00BC5556">
              <w:rPr>
                <w:rFonts w:cs="Arial"/>
                <w:sz w:val="24"/>
              </w:rPr>
              <w:t xml:space="preserve"> correspondiente a la opción seleccionada</w:t>
            </w:r>
          </w:p>
        </w:tc>
      </w:tr>
      <w:tr w:rsidR="009F4DD2" w:rsidRPr="00BC5556" w:rsidTr="000B6839">
        <w:tc>
          <w:tcPr>
            <w:tcW w:w="2127" w:type="dxa"/>
          </w:tcPr>
          <w:p w:rsidR="009F4DD2" w:rsidRPr="00BC5556" w:rsidRDefault="009F4DD2" w:rsidP="0061319C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Excepciones</w:t>
            </w:r>
          </w:p>
        </w:tc>
        <w:tc>
          <w:tcPr>
            <w:tcW w:w="7229" w:type="dxa"/>
            <w:gridSpan w:val="4"/>
          </w:tcPr>
          <w:p w:rsidR="009F4DD2" w:rsidRPr="00BC5556" w:rsidRDefault="009F4DD2" w:rsidP="0061319C">
            <w:pPr>
              <w:rPr>
                <w:rFonts w:cs="Arial"/>
                <w:sz w:val="24"/>
              </w:rPr>
            </w:pPr>
          </w:p>
        </w:tc>
      </w:tr>
      <w:tr w:rsidR="009F4DD2" w:rsidRPr="00BC5556" w:rsidTr="000B6839">
        <w:tc>
          <w:tcPr>
            <w:tcW w:w="2127" w:type="dxa"/>
          </w:tcPr>
          <w:p w:rsidR="009F4DD2" w:rsidRPr="00BC5556" w:rsidRDefault="009F4DD2" w:rsidP="0061319C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Requerimientos relacionados</w:t>
            </w:r>
          </w:p>
        </w:tc>
        <w:tc>
          <w:tcPr>
            <w:tcW w:w="7229" w:type="dxa"/>
            <w:gridSpan w:val="4"/>
          </w:tcPr>
          <w:p w:rsidR="009F4DD2" w:rsidRPr="00BC5556" w:rsidRDefault="00200036" w:rsidP="009F4DD2">
            <w:pPr>
              <w:rPr>
                <w:rFonts w:cs="Arial"/>
                <w:sz w:val="24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CU-REG-06</w:t>
            </w:r>
          </w:p>
        </w:tc>
      </w:tr>
      <w:tr w:rsidR="009F4DD2" w:rsidRPr="00BC5556" w:rsidTr="000B6839">
        <w:tc>
          <w:tcPr>
            <w:tcW w:w="2127" w:type="dxa"/>
          </w:tcPr>
          <w:p w:rsidR="009F4DD2" w:rsidRPr="00BC5556" w:rsidRDefault="009F4DD2" w:rsidP="0061319C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Otras consideraciones</w:t>
            </w:r>
          </w:p>
        </w:tc>
        <w:tc>
          <w:tcPr>
            <w:tcW w:w="7229" w:type="dxa"/>
            <w:gridSpan w:val="4"/>
          </w:tcPr>
          <w:p w:rsidR="009F4DD2" w:rsidRPr="00BC5556" w:rsidRDefault="009F4DD2" w:rsidP="0061319C">
            <w:pPr>
              <w:rPr>
                <w:rFonts w:cs="Arial"/>
                <w:sz w:val="24"/>
              </w:rPr>
            </w:pPr>
          </w:p>
        </w:tc>
      </w:tr>
    </w:tbl>
    <w:p w:rsidR="009F4DD2" w:rsidRPr="00BC5556" w:rsidRDefault="009F4DD2" w:rsidP="009F4DD2">
      <w:pPr>
        <w:rPr>
          <w:rFonts w:cs="Arial"/>
          <w:sz w:val="24"/>
        </w:rPr>
      </w:pPr>
    </w:p>
    <w:p w:rsidR="009F4DD2" w:rsidRPr="00BC5556" w:rsidRDefault="009F4DD2" w:rsidP="009F4DD2">
      <w:pPr>
        <w:rPr>
          <w:rFonts w:cs="Arial"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2693"/>
        <w:gridCol w:w="992"/>
        <w:gridCol w:w="1276"/>
        <w:gridCol w:w="2268"/>
      </w:tblGrid>
      <w:tr w:rsidR="009F4DD2" w:rsidRPr="00BC5556" w:rsidTr="000B6839">
        <w:tc>
          <w:tcPr>
            <w:tcW w:w="2127" w:type="dxa"/>
          </w:tcPr>
          <w:p w:rsidR="009F4DD2" w:rsidRPr="00BC5556" w:rsidRDefault="009F4DD2" w:rsidP="0061319C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ID</w:t>
            </w:r>
          </w:p>
        </w:tc>
        <w:tc>
          <w:tcPr>
            <w:tcW w:w="3685" w:type="dxa"/>
            <w:gridSpan w:val="2"/>
          </w:tcPr>
          <w:p w:rsidR="009F4DD2" w:rsidRPr="00BC5556" w:rsidRDefault="009F4DD2" w:rsidP="0061319C">
            <w:pPr>
              <w:rPr>
                <w:rFonts w:cs="Arial"/>
                <w:sz w:val="24"/>
              </w:rPr>
            </w:pPr>
            <w:r w:rsidRPr="00BC5556">
              <w:rPr>
                <w:rFonts w:cs="Arial"/>
                <w:sz w:val="24"/>
              </w:rPr>
              <w:t>RF-RIV-02</w:t>
            </w:r>
          </w:p>
        </w:tc>
        <w:tc>
          <w:tcPr>
            <w:tcW w:w="1276" w:type="dxa"/>
          </w:tcPr>
          <w:p w:rsidR="009F4DD2" w:rsidRPr="00BC5556" w:rsidRDefault="009F4DD2" w:rsidP="0061319C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Prioridad</w:t>
            </w:r>
          </w:p>
        </w:tc>
        <w:tc>
          <w:tcPr>
            <w:tcW w:w="2268" w:type="dxa"/>
          </w:tcPr>
          <w:p w:rsidR="009F4DD2" w:rsidRPr="00BC5556" w:rsidRDefault="009F4DD2" w:rsidP="0061319C">
            <w:pPr>
              <w:rPr>
                <w:rFonts w:cs="Arial"/>
                <w:sz w:val="24"/>
              </w:rPr>
            </w:pPr>
            <w:r w:rsidRPr="00BC5556">
              <w:rPr>
                <w:rFonts w:cs="Arial"/>
                <w:sz w:val="24"/>
              </w:rPr>
              <w:t>Alta</w:t>
            </w:r>
          </w:p>
        </w:tc>
      </w:tr>
      <w:tr w:rsidR="009F4DD2" w:rsidRPr="00BC5556" w:rsidTr="000B6839">
        <w:tc>
          <w:tcPr>
            <w:tcW w:w="2127" w:type="dxa"/>
          </w:tcPr>
          <w:p w:rsidR="009F4DD2" w:rsidRPr="00BC5556" w:rsidRDefault="009F4DD2" w:rsidP="0061319C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Autor</w:t>
            </w:r>
          </w:p>
        </w:tc>
        <w:tc>
          <w:tcPr>
            <w:tcW w:w="7229" w:type="dxa"/>
            <w:gridSpan w:val="4"/>
          </w:tcPr>
          <w:p w:rsidR="009F4DD2" w:rsidRPr="00BC5556" w:rsidRDefault="009A594B" w:rsidP="0061319C">
            <w:pPr>
              <w:rPr>
                <w:rFonts w:cs="Arial"/>
                <w:sz w:val="24"/>
              </w:rPr>
            </w:pPr>
            <w:r w:rsidRPr="00BC5556">
              <w:rPr>
                <w:rFonts w:cs="Arial"/>
                <w:sz w:val="24"/>
              </w:rPr>
              <w:t>Andrés</w:t>
            </w:r>
            <w:r w:rsidR="009F4DD2" w:rsidRPr="00BC5556">
              <w:rPr>
                <w:rFonts w:cs="Arial"/>
                <w:sz w:val="24"/>
              </w:rPr>
              <w:t xml:space="preserve"> Humberto </w:t>
            </w:r>
            <w:r w:rsidRPr="00BC5556">
              <w:rPr>
                <w:rFonts w:cs="Arial"/>
                <w:sz w:val="24"/>
              </w:rPr>
              <w:t>Hernández</w:t>
            </w:r>
            <w:r w:rsidR="009F4DD2" w:rsidRPr="00BC5556">
              <w:rPr>
                <w:rFonts w:cs="Arial"/>
                <w:sz w:val="24"/>
              </w:rPr>
              <w:t xml:space="preserve"> </w:t>
            </w:r>
            <w:r w:rsidRPr="00BC5556">
              <w:rPr>
                <w:rFonts w:cs="Arial"/>
                <w:sz w:val="24"/>
              </w:rPr>
              <w:t>González</w:t>
            </w:r>
          </w:p>
        </w:tc>
      </w:tr>
      <w:tr w:rsidR="009F4DD2" w:rsidRPr="00BC5556" w:rsidTr="000B6839">
        <w:tc>
          <w:tcPr>
            <w:tcW w:w="2127" w:type="dxa"/>
          </w:tcPr>
          <w:p w:rsidR="009F4DD2" w:rsidRPr="00BC5556" w:rsidRDefault="009F4DD2" w:rsidP="0061319C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Fecha de elaboración</w:t>
            </w:r>
          </w:p>
        </w:tc>
        <w:tc>
          <w:tcPr>
            <w:tcW w:w="2693" w:type="dxa"/>
          </w:tcPr>
          <w:p w:rsidR="009F4DD2" w:rsidRPr="00BC5556" w:rsidRDefault="009F4DD2" w:rsidP="0061319C">
            <w:pPr>
              <w:rPr>
                <w:rFonts w:cs="Arial"/>
                <w:sz w:val="24"/>
              </w:rPr>
            </w:pPr>
            <w:r w:rsidRPr="00BC5556">
              <w:rPr>
                <w:rFonts w:cs="Arial"/>
                <w:sz w:val="24"/>
              </w:rPr>
              <w:t>12/04/2013</w:t>
            </w:r>
          </w:p>
        </w:tc>
        <w:tc>
          <w:tcPr>
            <w:tcW w:w="2268" w:type="dxa"/>
            <w:gridSpan w:val="2"/>
          </w:tcPr>
          <w:p w:rsidR="009F4DD2" w:rsidRPr="00BC5556" w:rsidRDefault="009F4DD2" w:rsidP="0061319C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Fecha de última modificación</w:t>
            </w:r>
          </w:p>
        </w:tc>
        <w:tc>
          <w:tcPr>
            <w:tcW w:w="2268" w:type="dxa"/>
          </w:tcPr>
          <w:p w:rsidR="009F4DD2" w:rsidRPr="00BC5556" w:rsidRDefault="009F4DD2" w:rsidP="0061319C">
            <w:pPr>
              <w:rPr>
                <w:rFonts w:cs="Arial"/>
                <w:sz w:val="24"/>
              </w:rPr>
            </w:pPr>
          </w:p>
        </w:tc>
      </w:tr>
      <w:tr w:rsidR="009F4DD2" w:rsidRPr="00BC5556" w:rsidTr="000B6839">
        <w:tc>
          <w:tcPr>
            <w:tcW w:w="2127" w:type="dxa"/>
          </w:tcPr>
          <w:p w:rsidR="009F4DD2" w:rsidRPr="00BC5556" w:rsidRDefault="009F4DD2" w:rsidP="0061319C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Fuente / Justificación</w:t>
            </w:r>
          </w:p>
        </w:tc>
        <w:tc>
          <w:tcPr>
            <w:tcW w:w="7229" w:type="dxa"/>
            <w:gridSpan w:val="4"/>
          </w:tcPr>
          <w:p w:rsidR="009F4DD2" w:rsidRPr="00BC5556" w:rsidRDefault="009F4DD2" w:rsidP="0061319C">
            <w:pPr>
              <w:rPr>
                <w:rFonts w:cs="Arial"/>
                <w:sz w:val="24"/>
              </w:rPr>
            </w:pPr>
          </w:p>
        </w:tc>
      </w:tr>
      <w:tr w:rsidR="009F4DD2" w:rsidRPr="00BC5556" w:rsidTr="000B6839">
        <w:tc>
          <w:tcPr>
            <w:tcW w:w="2127" w:type="dxa"/>
          </w:tcPr>
          <w:p w:rsidR="009F4DD2" w:rsidRPr="00BC5556" w:rsidRDefault="009F4DD2" w:rsidP="0061319C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Descripción</w:t>
            </w:r>
          </w:p>
        </w:tc>
        <w:tc>
          <w:tcPr>
            <w:tcW w:w="7229" w:type="dxa"/>
            <w:gridSpan w:val="4"/>
          </w:tcPr>
          <w:p w:rsidR="009F4DD2" w:rsidRPr="00BC5556" w:rsidRDefault="009F4DD2" w:rsidP="009F4DD2">
            <w:pPr>
              <w:rPr>
                <w:rFonts w:cs="Arial"/>
                <w:sz w:val="24"/>
              </w:rPr>
            </w:pPr>
            <w:r w:rsidRPr="00BC5556">
              <w:rPr>
                <w:rFonts w:cs="Arial"/>
                <w:sz w:val="24"/>
              </w:rPr>
              <w:t>El sistema muestra un formulario con los campos necesarios para el registro de la venta</w:t>
            </w:r>
          </w:p>
          <w:p w:rsidR="009F4DD2" w:rsidRPr="00BC5556" w:rsidRDefault="009F4DD2" w:rsidP="0061319C">
            <w:pPr>
              <w:rPr>
                <w:rFonts w:cs="Arial"/>
                <w:sz w:val="24"/>
              </w:rPr>
            </w:pPr>
          </w:p>
        </w:tc>
      </w:tr>
      <w:tr w:rsidR="009F4DD2" w:rsidRPr="00BC5556" w:rsidTr="000B6839">
        <w:tc>
          <w:tcPr>
            <w:tcW w:w="2127" w:type="dxa"/>
          </w:tcPr>
          <w:p w:rsidR="009F4DD2" w:rsidRPr="00BC5556" w:rsidRDefault="009F4DD2" w:rsidP="0061319C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Entradas</w:t>
            </w:r>
          </w:p>
        </w:tc>
        <w:tc>
          <w:tcPr>
            <w:tcW w:w="7229" w:type="dxa"/>
            <w:gridSpan w:val="4"/>
          </w:tcPr>
          <w:p w:rsidR="00B75B41" w:rsidRPr="00BC5556" w:rsidRDefault="00B75B41" w:rsidP="00B75B41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cod</w:t>
            </w:r>
            <w:r w:rsidR="005367C1" w:rsidRPr="00BC5556">
              <w:rPr>
                <w:rFonts w:cs="Arial"/>
                <w:sz w:val="24"/>
                <w:lang w:val="es-CO" w:eastAsia="es-CO"/>
              </w:rPr>
              <w:t>Venedor</w:t>
            </w:r>
            <w:r w:rsidRPr="00BC5556">
              <w:rPr>
                <w:rFonts w:cs="Arial"/>
                <w:sz w:val="24"/>
                <w:lang w:val="es-CO" w:eastAsia="es-CO"/>
              </w:rPr>
              <w:t xml:space="preserve">r: código </w:t>
            </w:r>
            <w:r w:rsidR="005367C1" w:rsidRPr="00BC5556">
              <w:rPr>
                <w:rFonts w:cs="Arial"/>
                <w:sz w:val="24"/>
                <w:lang w:val="es-CO" w:eastAsia="es-CO"/>
              </w:rPr>
              <w:t xml:space="preserve">propietario </w:t>
            </w:r>
            <w:r w:rsidRPr="00BC5556">
              <w:rPr>
                <w:rFonts w:cs="Arial"/>
                <w:sz w:val="24"/>
                <w:lang w:val="es-CO" w:eastAsia="es-CO"/>
              </w:rPr>
              <w:t>del inmueble</w:t>
            </w:r>
          </w:p>
          <w:p w:rsidR="00B75B41" w:rsidRPr="00BC5556" w:rsidRDefault="00B75B41" w:rsidP="00B75B41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obligatorio: campo numérico</w:t>
            </w:r>
          </w:p>
          <w:p w:rsidR="00B75B41" w:rsidRPr="00BC5556" w:rsidRDefault="00B75B41" w:rsidP="00B75B41">
            <w:pPr>
              <w:rPr>
                <w:rFonts w:cs="Arial"/>
                <w:sz w:val="24"/>
                <w:lang w:val="es-CO" w:eastAsia="es-CO"/>
              </w:rPr>
            </w:pPr>
          </w:p>
          <w:p w:rsidR="00B75B41" w:rsidRPr="00BC5556" w:rsidRDefault="00B75B41" w:rsidP="00B75B41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cod</w:t>
            </w:r>
            <w:r w:rsidR="005367C1" w:rsidRPr="00BC5556">
              <w:rPr>
                <w:rFonts w:cs="Arial"/>
                <w:sz w:val="24"/>
                <w:lang w:val="es-CO" w:eastAsia="es-CO"/>
              </w:rPr>
              <w:t>comprador</w:t>
            </w:r>
            <w:r w:rsidRPr="00BC5556">
              <w:rPr>
                <w:rFonts w:cs="Arial"/>
                <w:sz w:val="24"/>
                <w:lang w:val="es-CO" w:eastAsia="es-CO"/>
              </w:rPr>
              <w:t xml:space="preserve">: código del </w:t>
            </w:r>
            <w:r w:rsidR="005367C1" w:rsidRPr="00BC5556">
              <w:rPr>
                <w:rFonts w:cs="Arial"/>
                <w:sz w:val="24"/>
                <w:lang w:val="es-CO" w:eastAsia="es-CO"/>
              </w:rPr>
              <w:t xml:space="preserve">comprador </w:t>
            </w:r>
            <w:r w:rsidRPr="00BC5556">
              <w:rPr>
                <w:rFonts w:cs="Arial"/>
                <w:sz w:val="24"/>
                <w:lang w:val="es-CO" w:eastAsia="es-CO"/>
              </w:rPr>
              <w:t>del inmueble</w:t>
            </w:r>
          </w:p>
          <w:p w:rsidR="00B75B41" w:rsidRPr="00BC5556" w:rsidRDefault="00B75B41" w:rsidP="00B75B41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obligatorio: campo numérico</w:t>
            </w:r>
          </w:p>
          <w:p w:rsidR="00B75B41" w:rsidRPr="00BC5556" w:rsidRDefault="00B75B41" w:rsidP="00B75B41">
            <w:pPr>
              <w:rPr>
                <w:rFonts w:cs="Arial"/>
                <w:sz w:val="24"/>
                <w:lang w:val="es-CO" w:eastAsia="es-CO"/>
              </w:rPr>
            </w:pPr>
          </w:p>
          <w:p w:rsidR="00B75B41" w:rsidRPr="00BC5556" w:rsidRDefault="00B75B41" w:rsidP="00B75B41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codinmueble: código del inmueble arrendado</w:t>
            </w:r>
          </w:p>
          <w:p w:rsidR="00B75B41" w:rsidRPr="00BC5556" w:rsidRDefault="00B75B41" w:rsidP="00B75B41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obligatorio: campo numérico</w:t>
            </w:r>
          </w:p>
          <w:p w:rsidR="00B75B41" w:rsidRPr="00BC5556" w:rsidRDefault="00B75B41" w:rsidP="00B75B41">
            <w:pPr>
              <w:rPr>
                <w:rFonts w:cs="Arial"/>
                <w:sz w:val="24"/>
                <w:lang w:val="es-CO" w:eastAsia="es-CO"/>
              </w:rPr>
            </w:pPr>
          </w:p>
          <w:p w:rsidR="00B75B41" w:rsidRPr="00BC5556" w:rsidRDefault="005367C1" w:rsidP="00B75B41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fechaEscritura</w:t>
            </w:r>
            <w:r w:rsidR="00B75B41" w:rsidRPr="00BC5556">
              <w:rPr>
                <w:rFonts w:cs="Arial"/>
                <w:sz w:val="24"/>
                <w:lang w:val="es-CO" w:eastAsia="es-CO"/>
              </w:rPr>
              <w:t xml:space="preserve">: </w:t>
            </w:r>
            <w:r w:rsidRPr="00BC5556">
              <w:rPr>
                <w:rFonts w:cs="Arial"/>
                <w:sz w:val="24"/>
                <w:lang w:val="es-CO" w:eastAsia="es-CO"/>
              </w:rPr>
              <w:t>fecha creación escritura publica</w:t>
            </w:r>
          </w:p>
          <w:p w:rsidR="00B75B41" w:rsidRPr="00BC5556" w:rsidRDefault="00B75B41" w:rsidP="00B75B41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 xml:space="preserve">obligatorio: </w:t>
            </w:r>
            <w:r w:rsidR="005367C1" w:rsidRPr="00BC5556">
              <w:rPr>
                <w:rFonts w:cs="Arial"/>
                <w:sz w:val="24"/>
                <w:lang w:val="es-CO" w:eastAsia="es-CO"/>
              </w:rPr>
              <w:t>campo tipo Date</w:t>
            </w:r>
          </w:p>
          <w:p w:rsidR="005367C1" w:rsidRPr="00BC5556" w:rsidRDefault="005367C1" w:rsidP="00B75B41">
            <w:pPr>
              <w:rPr>
                <w:rFonts w:cs="Arial"/>
                <w:sz w:val="24"/>
                <w:lang w:val="es-CO" w:eastAsia="es-CO"/>
              </w:rPr>
            </w:pPr>
          </w:p>
          <w:p w:rsidR="00B75B41" w:rsidRPr="00BC5556" w:rsidRDefault="005367C1" w:rsidP="00B75B41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numEscritura</w:t>
            </w:r>
            <w:r w:rsidR="00B75B41" w:rsidRPr="00BC5556">
              <w:rPr>
                <w:rFonts w:cs="Arial"/>
                <w:sz w:val="24"/>
                <w:lang w:val="es-CO" w:eastAsia="es-CO"/>
              </w:rPr>
              <w:t xml:space="preserve">: </w:t>
            </w:r>
            <w:r w:rsidRPr="00BC5556">
              <w:rPr>
                <w:rFonts w:cs="Arial"/>
                <w:sz w:val="24"/>
                <w:lang w:val="es-CO" w:eastAsia="es-CO"/>
              </w:rPr>
              <w:t xml:space="preserve">numero escritura </w:t>
            </w:r>
            <w:r w:rsidR="007917CD" w:rsidRPr="00BC5556">
              <w:rPr>
                <w:rFonts w:cs="Arial"/>
                <w:sz w:val="24"/>
                <w:lang w:val="es-CO" w:eastAsia="es-CO"/>
              </w:rPr>
              <w:t>pública</w:t>
            </w:r>
            <w:r w:rsidRPr="00BC5556">
              <w:rPr>
                <w:rFonts w:cs="Arial"/>
                <w:sz w:val="24"/>
                <w:lang w:val="es-CO" w:eastAsia="es-CO"/>
              </w:rPr>
              <w:t xml:space="preserve"> del inmueble</w:t>
            </w:r>
          </w:p>
          <w:p w:rsidR="00B75B41" w:rsidRPr="00BC5556" w:rsidRDefault="005367C1" w:rsidP="00B75B41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 xml:space="preserve">obligatorio: campo </w:t>
            </w:r>
            <w:r w:rsidR="007917CD" w:rsidRPr="00BC5556">
              <w:rPr>
                <w:rFonts w:cs="Arial"/>
                <w:sz w:val="24"/>
                <w:lang w:val="es-CO" w:eastAsia="es-CO"/>
              </w:rPr>
              <w:t>numérico</w:t>
            </w:r>
          </w:p>
          <w:p w:rsidR="00B75B41" w:rsidRPr="00BC5556" w:rsidRDefault="00B75B41" w:rsidP="00B75B41">
            <w:pPr>
              <w:rPr>
                <w:rFonts w:cs="Arial"/>
                <w:sz w:val="24"/>
                <w:lang w:val="es-CO" w:eastAsia="es-CO"/>
              </w:rPr>
            </w:pPr>
          </w:p>
          <w:p w:rsidR="005367C1" w:rsidRPr="00BC5556" w:rsidRDefault="005367C1" w:rsidP="005367C1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 xml:space="preserve">numNotaria: numero notaria donde se </w:t>
            </w:r>
            <w:r w:rsidR="007917CD" w:rsidRPr="00BC5556">
              <w:rPr>
                <w:rFonts w:cs="Arial"/>
                <w:sz w:val="24"/>
                <w:lang w:val="es-CO" w:eastAsia="es-CO"/>
              </w:rPr>
              <w:t>creó</w:t>
            </w:r>
            <w:r w:rsidRPr="00BC5556">
              <w:rPr>
                <w:rFonts w:cs="Arial"/>
                <w:sz w:val="24"/>
                <w:lang w:val="es-CO" w:eastAsia="es-CO"/>
              </w:rPr>
              <w:t xml:space="preserve"> la escritura del </w:t>
            </w:r>
            <w:r w:rsidRPr="00BC5556">
              <w:rPr>
                <w:rFonts w:cs="Arial"/>
                <w:sz w:val="24"/>
                <w:lang w:val="es-CO" w:eastAsia="es-CO"/>
              </w:rPr>
              <w:lastRenderedPageBreak/>
              <w:t>inmueble.</w:t>
            </w:r>
          </w:p>
          <w:p w:rsidR="005367C1" w:rsidRPr="00BC5556" w:rsidRDefault="005367C1" w:rsidP="005367C1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 xml:space="preserve">obligatorio: campo </w:t>
            </w:r>
            <w:r w:rsidR="007917CD" w:rsidRPr="00BC5556">
              <w:rPr>
                <w:rFonts w:cs="Arial"/>
                <w:sz w:val="24"/>
                <w:lang w:val="es-CO" w:eastAsia="es-CO"/>
              </w:rPr>
              <w:t>numérico</w:t>
            </w:r>
          </w:p>
          <w:p w:rsidR="005367C1" w:rsidRPr="00BC5556" w:rsidRDefault="005367C1" w:rsidP="00B75B41">
            <w:pPr>
              <w:rPr>
                <w:rFonts w:cs="Arial"/>
                <w:sz w:val="24"/>
                <w:lang w:val="es-CO" w:eastAsia="es-CO"/>
              </w:rPr>
            </w:pPr>
          </w:p>
          <w:p w:rsidR="005367C1" w:rsidRPr="00BC5556" w:rsidRDefault="005367C1" w:rsidP="005367C1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 xml:space="preserve">ciudad: ciudad donde se </w:t>
            </w:r>
            <w:r w:rsidR="007917CD" w:rsidRPr="00BC5556">
              <w:rPr>
                <w:rFonts w:cs="Arial"/>
                <w:sz w:val="24"/>
                <w:lang w:val="es-CO" w:eastAsia="es-CO"/>
              </w:rPr>
              <w:t>creó</w:t>
            </w:r>
            <w:r w:rsidRPr="00BC5556">
              <w:rPr>
                <w:rFonts w:cs="Arial"/>
                <w:sz w:val="24"/>
                <w:lang w:val="es-CO" w:eastAsia="es-CO"/>
              </w:rPr>
              <w:t xml:space="preserve"> la escritura </w:t>
            </w:r>
            <w:r w:rsidR="007917CD" w:rsidRPr="00BC5556">
              <w:rPr>
                <w:rFonts w:cs="Arial"/>
                <w:sz w:val="24"/>
                <w:lang w:val="es-CO" w:eastAsia="es-CO"/>
              </w:rPr>
              <w:t>pública</w:t>
            </w:r>
            <w:r w:rsidRPr="00BC5556">
              <w:rPr>
                <w:rFonts w:cs="Arial"/>
                <w:sz w:val="24"/>
                <w:lang w:val="es-CO" w:eastAsia="es-CO"/>
              </w:rPr>
              <w:t xml:space="preserve"> del inmueble.</w:t>
            </w:r>
          </w:p>
          <w:p w:rsidR="005367C1" w:rsidRPr="00BC5556" w:rsidRDefault="005367C1" w:rsidP="005367C1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obligatorio: campo tipo String</w:t>
            </w:r>
          </w:p>
          <w:p w:rsidR="005367C1" w:rsidRPr="00BC5556" w:rsidRDefault="005367C1" w:rsidP="00B75B41">
            <w:pPr>
              <w:rPr>
                <w:rFonts w:cs="Arial"/>
                <w:sz w:val="24"/>
                <w:lang w:val="es-CO" w:eastAsia="es-CO"/>
              </w:rPr>
            </w:pPr>
          </w:p>
          <w:p w:rsidR="005367C1" w:rsidRPr="00BC5556" w:rsidRDefault="005367C1" w:rsidP="00B75B41">
            <w:pPr>
              <w:rPr>
                <w:rFonts w:cs="Arial"/>
                <w:sz w:val="24"/>
                <w:lang w:val="es-CO" w:eastAsia="es-CO"/>
              </w:rPr>
            </w:pPr>
          </w:p>
          <w:p w:rsidR="00B75B41" w:rsidRPr="00BC5556" w:rsidRDefault="00B75B41" w:rsidP="00B75B41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cant</w:t>
            </w:r>
            <w:r w:rsidR="005367C1" w:rsidRPr="00BC5556">
              <w:rPr>
                <w:rFonts w:cs="Arial"/>
                <w:sz w:val="24"/>
                <w:lang w:val="es-CO" w:eastAsia="es-CO"/>
              </w:rPr>
              <w:t>Venta</w:t>
            </w:r>
            <w:r w:rsidRPr="00BC5556">
              <w:rPr>
                <w:rFonts w:cs="Arial"/>
                <w:sz w:val="24"/>
                <w:lang w:val="es-CO" w:eastAsia="es-CO"/>
              </w:rPr>
              <w:t xml:space="preserve">: precio </w:t>
            </w:r>
            <w:r w:rsidR="005367C1" w:rsidRPr="00BC5556">
              <w:rPr>
                <w:rFonts w:cs="Arial"/>
                <w:sz w:val="24"/>
                <w:lang w:val="es-CO" w:eastAsia="es-CO"/>
              </w:rPr>
              <w:t>venta</w:t>
            </w:r>
            <w:r w:rsidRPr="00BC5556">
              <w:rPr>
                <w:rFonts w:cs="Arial"/>
                <w:sz w:val="24"/>
                <w:lang w:val="es-CO" w:eastAsia="es-CO"/>
              </w:rPr>
              <w:t xml:space="preserve"> en letras(</w:t>
            </w:r>
            <w:r w:rsidR="007917CD" w:rsidRPr="00BC5556">
              <w:rPr>
                <w:rFonts w:cs="Arial"/>
                <w:sz w:val="24"/>
                <w:lang w:val="es-CO" w:eastAsia="es-CO"/>
              </w:rPr>
              <w:t>ej.</w:t>
            </w:r>
            <w:r w:rsidRPr="00BC5556">
              <w:rPr>
                <w:rFonts w:cs="Arial"/>
                <w:sz w:val="24"/>
                <w:lang w:val="es-CO" w:eastAsia="es-CO"/>
              </w:rPr>
              <w:t>: cinco millones)</w:t>
            </w:r>
          </w:p>
          <w:p w:rsidR="00B75B41" w:rsidRPr="00BC5556" w:rsidRDefault="00B75B41" w:rsidP="00B75B41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obligatorio: campo String</w:t>
            </w:r>
          </w:p>
          <w:p w:rsidR="00B75B41" w:rsidRPr="00BC5556" w:rsidRDefault="00B75B41" w:rsidP="00B75B41">
            <w:pPr>
              <w:rPr>
                <w:rFonts w:cs="Arial"/>
                <w:sz w:val="24"/>
                <w:lang w:val="es-CO" w:eastAsia="es-CO"/>
              </w:rPr>
            </w:pPr>
          </w:p>
          <w:p w:rsidR="00B75B41" w:rsidRPr="00BC5556" w:rsidRDefault="00B75B41" w:rsidP="00B75B41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 xml:space="preserve">cifra: precio </w:t>
            </w:r>
            <w:r w:rsidR="005367C1" w:rsidRPr="00BC5556">
              <w:rPr>
                <w:rFonts w:cs="Arial"/>
                <w:sz w:val="24"/>
                <w:lang w:val="es-CO" w:eastAsia="es-CO"/>
              </w:rPr>
              <w:t xml:space="preserve">venta </w:t>
            </w:r>
            <w:r w:rsidRPr="00BC5556">
              <w:rPr>
                <w:rFonts w:cs="Arial"/>
                <w:sz w:val="24"/>
                <w:lang w:val="es-CO" w:eastAsia="es-CO"/>
              </w:rPr>
              <w:t>en formato numérico</w:t>
            </w:r>
          </w:p>
          <w:p w:rsidR="00B75B41" w:rsidRPr="00BC5556" w:rsidRDefault="00B75B41" w:rsidP="00B75B41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obligatorio: campo numérico</w:t>
            </w:r>
          </w:p>
          <w:p w:rsidR="00B75B41" w:rsidRPr="00BC5556" w:rsidRDefault="00B75B41" w:rsidP="00B75B41">
            <w:pPr>
              <w:rPr>
                <w:rFonts w:cs="Arial"/>
                <w:sz w:val="24"/>
                <w:lang w:val="es-CO" w:eastAsia="es-CO"/>
              </w:rPr>
            </w:pPr>
          </w:p>
          <w:p w:rsidR="005367C1" w:rsidRPr="00BC5556" w:rsidRDefault="005367C1" w:rsidP="005367C1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porcentajeGan: porcentaje sobre la cantidad de venta que gana la inmobiliaria.</w:t>
            </w:r>
          </w:p>
          <w:p w:rsidR="005367C1" w:rsidRPr="00BC5556" w:rsidRDefault="005367C1" w:rsidP="005367C1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Obligatorio: campo numérico.</w:t>
            </w:r>
          </w:p>
          <w:p w:rsidR="005367C1" w:rsidRPr="00BC5556" w:rsidRDefault="005367C1" w:rsidP="00B75B41">
            <w:pPr>
              <w:rPr>
                <w:rFonts w:cs="Arial"/>
                <w:sz w:val="24"/>
                <w:lang w:val="es-CO" w:eastAsia="es-CO"/>
              </w:rPr>
            </w:pPr>
          </w:p>
          <w:p w:rsidR="005367C1" w:rsidRPr="00BC5556" w:rsidRDefault="005367C1" w:rsidP="00B75B41">
            <w:pPr>
              <w:rPr>
                <w:rFonts w:cs="Arial"/>
                <w:sz w:val="24"/>
                <w:lang w:val="es-CO" w:eastAsia="es-CO"/>
              </w:rPr>
            </w:pPr>
          </w:p>
          <w:p w:rsidR="00B75B41" w:rsidRPr="00BC5556" w:rsidRDefault="00B75B41" w:rsidP="00B75B41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día</w:t>
            </w:r>
            <w:r w:rsidR="005367C1" w:rsidRPr="00BC5556">
              <w:rPr>
                <w:rFonts w:cs="Arial"/>
                <w:sz w:val="24"/>
                <w:lang w:val="es-CO" w:eastAsia="es-CO"/>
              </w:rPr>
              <w:t>Crea</w:t>
            </w:r>
            <w:r w:rsidRPr="00BC5556">
              <w:rPr>
                <w:rFonts w:cs="Arial"/>
                <w:sz w:val="24"/>
                <w:lang w:val="es-CO" w:eastAsia="es-CO"/>
              </w:rPr>
              <w:t xml:space="preserve">: </w:t>
            </w:r>
            <w:r w:rsidR="00842081" w:rsidRPr="00BC5556">
              <w:rPr>
                <w:rFonts w:cs="Arial"/>
                <w:sz w:val="24"/>
                <w:lang w:val="es-CO" w:eastAsia="es-CO"/>
              </w:rPr>
              <w:t>día de la creación de la nueva escritura del inmueble</w:t>
            </w:r>
          </w:p>
          <w:p w:rsidR="00B75B41" w:rsidRPr="00BC5556" w:rsidRDefault="00B75B41" w:rsidP="00B75B41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obligatorio: campo numérico</w:t>
            </w:r>
          </w:p>
          <w:p w:rsidR="00B75B41" w:rsidRPr="00BC5556" w:rsidRDefault="00B75B41" w:rsidP="00B75B41">
            <w:pPr>
              <w:rPr>
                <w:rFonts w:cs="Arial"/>
                <w:sz w:val="24"/>
                <w:lang w:val="es-CO" w:eastAsia="es-CO"/>
              </w:rPr>
            </w:pPr>
          </w:p>
          <w:p w:rsidR="005367C1" w:rsidRPr="00BC5556" w:rsidRDefault="005367C1" w:rsidP="005367C1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 xml:space="preserve">mesCrea: </w:t>
            </w:r>
            <w:r w:rsidR="00842081" w:rsidRPr="00BC5556">
              <w:rPr>
                <w:rFonts w:cs="Arial"/>
                <w:sz w:val="24"/>
                <w:lang w:val="es-CO" w:eastAsia="es-CO"/>
              </w:rPr>
              <w:t>mes de la creación de la nueva escritura del inmueble.</w:t>
            </w:r>
          </w:p>
          <w:p w:rsidR="005367C1" w:rsidRPr="00BC5556" w:rsidRDefault="005367C1" w:rsidP="005367C1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obligatorio: campo numérico</w:t>
            </w:r>
          </w:p>
          <w:p w:rsidR="005367C1" w:rsidRPr="00BC5556" w:rsidRDefault="005367C1" w:rsidP="005367C1">
            <w:pPr>
              <w:rPr>
                <w:rFonts w:cs="Arial"/>
                <w:sz w:val="24"/>
                <w:lang w:val="es-CO" w:eastAsia="es-CO"/>
              </w:rPr>
            </w:pPr>
          </w:p>
          <w:p w:rsidR="00B75B41" w:rsidRPr="00BC5556" w:rsidRDefault="00B75B41" w:rsidP="00B75B41">
            <w:pPr>
              <w:rPr>
                <w:rFonts w:cs="Arial"/>
                <w:sz w:val="24"/>
                <w:lang w:val="es-CO" w:eastAsia="es-CO"/>
              </w:rPr>
            </w:pPr>
          </w:p>
          <w:p w:rsidR="005367C1" w:rsidRPr="00BC5556" w:rsidRDefault="005367C1" w:rsidP="005367C1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 xml:space="preserve">añoCrea: </w:t>
            </w:r>
            <w:r w:rsidR="00842081" w:rsidRPr="00BC5556">
              <w:rPr>
                <w:rFonts w:cs="Arial"/>
                <w:sz w:val="24"/>
                <w:lang w:val="es-CO" w:eastAsia="es-CO"/>
              </w:rPr>
              <w:t>año de creación de la nueva escritura del inmueble.</w:t>
            </w:r>
          </w:p>
          <w:p w:rsidR="005367C1" w:rsidRPr="00BC5556" w:rsidRDefault="005367C1" w:rsidP="005367C1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obligatorio: campo numérico</w:t>
            </w:r>
          </w:p>
          <w:p w:rsidR="005367C1" w:rsidRPr="00BC5556" w:rsidRDefault="005367C1" w:rsidP="005367C1">
            <w:pPr>
              <w:rPr>
                <w:rFonts w:cs="Arial"/>
                <w:sz w:val="24"/>
                <w:lang w:val="es-CO" w:eastAsia="es-CO"/>
              </w:rPr>
            </w:pPr>
          </w:p>
          <w:p w:rsidR="005367C1" w:rsidRPr="00BC5556" w:rsidRDefault="005367C1" w:rsidP="00B75B41">
            <w:pPr>
              <w:rPr>
                <w:rFonts w:cs="Arial"/>
                <w:sz w:val="24"/>
                <w:lang w:val="es-CO" w:eastAsia="es-CO"/>
              </w:rPr>
            </w:pPr>
          </w:p>
          <w:p w:rsidR="005367C1" w:rsidRPr="00BC5556" w:rsidRDefault="005367C1" w:rsidP="005367C1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 xml:space="preserve">horaCrea: </w:t>
            </w:r>
            <w:r w:rsidR="00842081" w:rsidRPr="00BC5556">
              <w:rPr>
                <w:rFonts w:cs="Arial"/>
                <w:sz w:val="24"/>
                <w:lang w:val="es-CO" w:eastAsia="es-CO"/>
              </w:rPr>
              <w:t xml:space="preserve">hora concertada para la creación de la nueva escritura </w:t>
            </w:r>
            <w:r w:rsidR="007917CD" w:rsidRPr="00BC5556">
              <w:rPr>
                <w:rFonts w:cs="Arial"/>
                <w:sz w:val="24"/>
                <w:lang w:val="es-CO" w:eastAsia="es-CO"/>
              </w:rPr>
              <w:t>pública</w:t>
            </w:r>
            <w:r w:rsidR="00842081" w:rsidRPr="00BC5556">
              <w:rPr>
                <w:rFonts w:cs="Arial"/>
                <w:sz w:val="24"/>
                <w:lang w:val="es-CO" w:eastAsia="es-CO"/>
              </w:rPr>
              <w:t>.</w:t>
            </w:r>
          </w:p>
          <w:p w:rsidR="005367C1" w:rsidRPr="00BC5556" w:rsidRDefault="005367C1" w:rsidP="005367C1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 xml:space="preserve">obligatorio: campo </w:t>
            </w:r>
            <w:r w:rsidR="00842081" w:rsidRPr="00BC5556">
              <w:rPr>
                <w:rFonts w:cs="Arial"/>
                <w:sz w:val="24"/>
                <w:lang w:val="es-CO" w:eastAsia="es-CO"/>
              </w:rPr>
              <w:t>alfaNumerico</w:t>
            </w:r>
          </w:p>
          <w:p w:rsidR="005367C1" w:rsidRPr="00BC5556" w:rsidRDefault="005367C1" w:rsidP="005367C1">
            <w:pPr>
              <w:rPr>
                <w:rFonts w:cs="Arial"/>
                <w:sz w:val="24"/>
                <w:lang w:val="es-CO" w:eastAsia="es-CO"/>
              </w:rPr>
            </w:pPr>
          </w:p>
          <w:p w:rsidR="005367C1" w:rsidRPr="00BC5556" w:rsidRDefault="005367C1" w:rsidP="00B75B41">
            <w:pPr>
              <w:rPr>
                <w:rFonts w:cs="Arial"/>
                <w:sz w:val="24"/>
                <w:lang w:val="es-CO" w:eastAsia="es-CO"/>
              </w:rPr>
            </w:pPr>
          </w:p>
          <w:p w:rsidR="005367C1" w:rsidRPr="00BC5556" w:rsidRDefault="005367C1" w:rsidP="005367C1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 xml:space="preserve">numeroNotaria: </w:t>
            </w:r>
            <w:r w:rsidR="007917CD" w:rsidRPr="00BC5556">
              <w:rPr>
                <w:rFonts w:cs="Arial"/>
                <w:sz w:val="24"/>
                <w:lang w:val="es-CO" w:eastAsia="es-CO"/>
              </w:rPr>
              <w:t>número</w:t>
            </w:r>
            <w:r w:rsidR="00842081" w:rsidRPr="00BC5556">
              <w:rPr>
                <w:rFonts w:cs="Arial"/>
                <w:sz w:val="24"/>
                <w:lang w:val="es-CO" w:eastAsia="es-CO"/>
              </w:rPr>
              <w:t xml:space="preserve"> de la notaria donde se creara la nueva escritura </w:t>
            </w:r>
            <w:r w:rsidR="007917CD" w:rsidRPr="00BC5556">
              <w:rPr>
                <w:rFonts w:cs="Arial"/>
                <w:sz w:val="24"/>
                <w:lang w:val="es-CO" w:eastAsia="es-CO"/>
              </w:rPr>
              <w:t>pública</w:t>
            </w:r>
            <w:r w:rsidR="00842081" w:rsidRPr="00BC5556">
              <w:rPr>
                <w:rFonts w:cs="Arial"/>
                <w:sz w:val="24"/>
                <w:lang w:val="es-CO" w:eastAsia="es-CO"/>
              </w:rPr>
              <w:t>.</w:t>
            </w:r>
          </w:p>
          <w:p w:rsidR="005367C1" w:rsidRPr="00BC5556" w:rsidRDefault="005367C1" w:rsidP="005367C1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obligatorio: campo numérico</w:t>
            </w:r>
          </w:p>
          <w:p w:rsidR="005367C1" w:rsidRPr="00BC5556" w:rsidRDefault="005367C1" w:rsidP="005367C1">
            <w:pPr>
              <w:rPr>
                <w:rFonts w:cs="Arial"/>
                <w:sz w:val="24"/>
                <w:lang w:val="es-CO" w:eastAsia="es-CO"/>
              </w:rPr>
            </w:pPr>
          </w:p>
          <w:p w:rsidR="005367C1" w:rsidRPr="00BC5556" w:rsidRDefault="005367C1" w:rsidP="00B75B41">
            <w:pPr>
              <w:rPr>
                <w:rFonts w:cs="Arial"/>
                <w:sz w:val="24"/>
                <w:lang w:val="es-CO" w:eastAsia="es-CO"/>
              </w:rPr>
            </w:pPr>
          </w:p>
          <w:p w:rsidR="005367C1" w:rsidRPr="00BC5556" w:rsidRDefault="005367C1" w:rsidP="005367C1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ciudad</w:t>
            </w:r>
            <w:r w:rsidR="00D57F9E" w:rsidRPr="00BC5556">
              <w:rPr>
                <w:rFonts w:cs="Arial"/>
                <w:sz w:val="24"/>
                <w:lang w:val="es-CO" w:eastAsia="es-CO"/>
              </w:rPr>
              <w:t>Cre</w:t>
            </w:r>
            <w:r w:rsidRPr="00BC5556">
              <w:rPr>
                <w:rFonts w:cs="Arial"/>
                <w:sz w:val="24"/>
                <w:lang w:val="es-CO" w:eastAsia="es-CO"/>
              </w:rPr>
              <w:t xml:space="preserve">: </w:t>
            </w:r>
            <w:r w:rsidR="00842081" w:rsidRPr="00BC5556">
              <w:rPr>
                <w:rFonts w:cs="Arial"/>
                <w:sz w:val="24"/>
                <w:lang w:val="es-CO" w:eastAsia="es-CO"/>
              </w:rPr>
              <w:t xml:space="preserve">ciudad de la notaria donde se creara la nueva escritura </w:t>
            </w:r>
            <w:r w:rsidR="007917CD" w:rsidRPr="00BC5556">
              <w:rPr>
                <w:rFonts w:cs="Arial"/>
                <w:sz w:val="24"/>
                <w:lang w:val="es-CO" w:eastAsia="es-CO"/>
              </w:rPr>
              <w:t>pública</w:t>
            </w:r>
            <w:r w:rsidR="00842081" w:rsidRPr="00BC5556">
              <w:rPr>
                <w:rFonts w:cs="Arial"/>
                <w:sz w:val="24"/>
                <w:lang w:val="es-CO" w:eastAsia="es-CO"/>
              </w:rPr>
              <w:t>.</w:t>
            </w:r>
          </w:p>
          <w:p w:rsidR="005367C1" w:rsidRPr="00BC5556" w:rsidRDefault="005367C1" w:rsidP="005367C1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 xml:space="preserve">obligatorio: campo </w:t>
            </w:r>
            <w:r w:rsidR="00842081" w:rsidRPr="00BC5556">
              <w:rPr>
                <w:rFonts w:cs="Arial"/>
                <w:sz w:val="24"/>
                <w:lang w:val="es-CO" w:eastAsia="es-CO"/>
              </w:rPr>
              <w:t>tipo String.</w:t>
            </w:r>
          </w:p>
          <w:p w:rsidR="005367C1" w:rsidRPr="00BC5556" w:rsidRDefault="005367C1" w:rsidP="005367C1">
            <w:pPr>
              <w:rPr>
                <w:rFonts w:cs="Arial"/>
                <w:sz w:val="24"/>
                <w:lang w:val="es-CO" w:eastAsia="es-CO"/>
              </w:rPr>
            </w:pPr>
          </w:p>
          <w:p w:rsidR="005367C1" w:rsidRPr="00BC5556" w:rsidRDefault="005367C1" w:rsidP="00B75B41">
            <w:pPr>
              <w:rPr>
                <w:rFonts w:cs="Arial"/>
                <w:sz w:val="24"/>
                <w:lang w:val="es-CO" w:eastAsia="es-CO"/>
              </w:rPr>
            </w:pPr>
          </w:p>
          <w:p w:rsidR="00B75B41" w:rsidRPr="00BC5556" w:rsidRDefault="00B75B41" w:rsidP="00B75B41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 xml:space="preserve">ciuFirma: ciudad donde se firma </w:t>
            </w:r>
            <w:r w:rsidR="00842081" w:rsidRPr="00BC5556">
              <w:rPr>
                <w:rFonts w:cs="Arial"/>
                <w:sz w:val="24"/>
                <w:lang w:val="es-CO" w:eastAsia="es-CO"/>
              </w:rPr>
              <w:t xml:space="preserve">la promesa de compraventa para </w:t>
            </w:r>
            <w:r w:rsidR="00842081" w:rsidRPr="00BC5556">
              <w:rPr>
                <w:rFonts w:cs="Arial"/>
                <w:sz w:val="24"/>
                <w:lang w:val="es-CO" w:eastAsia="es-CO"/>
              </w:rPr>
              <w:lastRenderedPageBreak/>
              <w:t>su constancia</w:t>
            </w:r>
            <w:r w:rsidRPr="00BC5556">
              <w:rPr>
                <w:rFonts w:cs="Arial"/>
                <w:sz w:val="24"/>
                <w:lang w:val="es-CO" w:eastAsia="es-CO"/>
              </w:rPr>
              <w:t>.</w:t>
            </w:r>
          </w:p>
          <w:p w:rsidR="00B75B41" w:rsidRPr="00BC5556" w:rsidRDefault="00B75B41" w:rsidP="00B75B41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Obligatorio: campo tipo String.</w:t>
            </w:r>
          </w:p>
          <w:p w:rsidR="00B75B41" w:rsidRPr="00BC5556" w:rsidRDefault="00B75B41" w:rsidP="00B75B41">
            <w:pPr>
              <w:rPr>
                <w:rFonts w:cs="Arial"/>
                <w:sz w:val="24"/>
                <w:lang w:val="es-CO" w:eastAsia="es-CO"/>
              </w:rPr>
            </w:pPr>
          </w:p>
          <w:p w:rsidR="00B75B41" w:rsidRPr="00BC5556" w:rsidRDefault="00B75B41" w:rsidP="00B75B41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 xml:space="preserve">diaFirma: </w:t>
            </w:r>
            <w:r w:rsidR="007917CD" w:rsidRPr="00BC5556">
              <w:rPr>
                <w:rFonts w:cs="Arial"/>
                <w:sz w:val="24"/>
                <w:lang w:val="es-CO" w:eastAsia="es-CO"/>
              </w:rPr>
              <w:t>día</w:t>
            </w:r>
            <w:r w:rsidRPr="00BC5556">
              <w:rPr>
                <w:rFonts w:cs="Arial"/>
                <w:sz w:val="24"/>
                <w:lang w:val="es-CO" w:eastAsia="es-CO"/>
              </w:rPr>
              <w:t xml:space="preserve"> en que se firma </w:t>
            </w:r>
            <w:r w:rsidR="00842081" w:rsidRPr="00BC5556">
              <w:rPr>
                <w:rFonts w:cs="Arial"/>
                <w:sz w:val="24"/>
                <w:lang w:val="es-CO" w:eastAsia="es-CO"/>
              </w:rPr>
              <w:t>la promesa de compraventa</w:t>
            </w:r>
            <w:r w:rsidRPr="00BC5556">
              <w:rPr>
                <w:rFonts w:cs="Arial"/>
                <w:sz w:val="24"/>
                <w:lang w:val="es-CO" w:eastAsia="es-CO"/>
              </w:rPr>
              <w:t xml:space="preserve"> para su constancia.</w:t>
            </w:r>
          </w:p>
          <w:p w:rsidR="00B75B41" w:rsidRPr="00BC5556" w:rsidRDefault="00B75B41" w:rsidP="00B75B41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Obligatorio: campo numérico.</w:t>
            </w:r>
          </w:p>
          <w:p w:rsidR="00B75B41" w:rsidRPr="00BC5556" w:rsidRDefault="00B75B41" w:rsidP="00B75B41">
            <w:pPr>
              <w:rPr>
                <w:rFonts w:cs="Arial"/>
                <w:sz w:val="24"/>
                <w:lang w:val="es-CO" w:eastAsia="es-CO"/>
              </w:rPr>
            </w:pPr>
          </w:p>
          <w:p w:rsidR="00B75B41" w:rsidRPr="00BC5556" w:rsidRDefault="00B75B41" w:rsidP="00B75B41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 xml:space="preserve">mesFirma: mes en que se firma </w:t>
            </w:r>
            <w:r w:rsidR="00842081" w:rsidRPr="00BC5556">
              <w:rPr>
                <w:rFonts w:cs="Arial"/>
                <w:sz w:val="24"/>
                <w:lang w:val="es-CO" w:eastAsia="es-CO"/>
              </w:rPr>
              <w:t>la promesa de compraventa</w:t>
            </w:r>
            <w:r w:rsidRPr="00BC5556">
              <w:rPr>
                <w:rFonts w:cs="Arial"/>
                <w:sz w:val="24"/>
                <w:lang w:val="es-CO" w:eastAsia="es-CO"/>
              </w:rPr>
              <w:t xml:space="preserve"> para su constancia.</w:t>
            </w:r>
          </w:p>
          <w:p w:rsidR="00B75B41" w:rsidRPr="00BC5556" w:rsidRDefault="00B75B41" w:rsidP="00B75B41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Obligatorio: campo numérico.</w:t>
            </w:r>
          </w:p>
          <w:p w:rsidR="00B75B41" w:rsidRPr="00BC5556" w:rsidRDefault="00B75B41" w:rsidP="00B75B41">
            <w:pPr>
              <w:rPr>
                <w:rFonts w:cs="Arial"/>
                <w:sz w:val="24"/>
                <w:lang w:val="es-CO" w:eastAsia="es-CO"/>
              </w:rPr>
            </w:pPr>
          </w:p>
          <w:p w:rsidR="00B75B41" w:rsidRPr="00BC5556" w:rsidRDefault="00B75B41" w:rsidP="00B75B41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 xml:space="preserve">añoFirma: año en que se firma </w:t>
            </w:r>
            <w:r w:rsidR="00842081" w:rsidRPr="00BC5556">
              <w:rPr>
                <w:rFonts w:cs="Arial"/>
                <w:sz w:val="24"/>
                <w:lang w:val="es-CO" w:eastAsia="es-CO"/>
              </w:rPr>
              <w:t>la promesa de compraventa</w:t>
            </w:r>
            <w:r w:rsidRPr="00BC5556">
              <w:rPr>
                <w:rFonts w:cs="Arial"/>
                <w:sz w:val="24"/>
                <w:lang w:val="es-CO" w:eastAsia="es-CO"/>
              </w:rPr>
              <w:t xml:space="preserve"> para su constancia.</w:t>
            </w:r>
          </w:p>
          <w:p w:rsidR="009F4DD2" w:rsidRDefault="00B75B41" w:rsidP="00B75B41">
            <w:pPr>
              <w:rPr>
                <w:rFonts w:cs="Arial"/>
                <w:sz w:val="24"/>
                <w:lang w:val="es-CO" w:eastAsia="es-CO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Obligatorio: campo numérico.</w:t>
            </w:r>
          </w:p>
          <w:p w:rsidR="00BC5556" w:rsidRPr="00BC5556" w:rsidRDefault="00BC5556" w:rsidP="00B75B41">
            <w:pPr>
              <w:rPr>
                <w:rFonts w:cs="Arial"/>
                <w:sz w:val="24"/>
                <w:lang w:val="es-CO" w:eastAsia="es-CO"/>
              </w:rPr>
            </w:pPr>
          </w:p>
        </w:tc>
      </w:tr>
      <w:tr w:rsidR="009F4DD2" w:rsidRPr="00BC5556" w:rsidTr="000B6839">
        <w:tc>
          <w:tcPr>
            <w:tcW w:w="2127" w:type="dxa"/>
          </w:tcPr>
          <w:p w:rsidR="009F4DD2" w:rsidRPr="00BC5556" w:rsidRDefault="009F4DD2" w:rsidP="0061319C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lastRenderedPageBreak/>
              <w:t>Salidas</w:t>
            </w:r>
          </w:p>
        </w:tc>
        <w:tc>
          <w:tcPr>
            <w:tcW w:w="7229" w:type="dxa"/>
            <w:gridSpan w:val="4"/>
          </w:tcPr>
          <w:p w:rsidR="009F4DD2" w:rsidRPr="00BC5556" w:rsidRDefault="009F4DD2" w:rsidP="0061319C">
            <w:pPr>
              <w:rPr>
                <w:rFonts w:cs="Arial"/>
                <w:sz w:val="24"/>
              </w:rPr>
            </w:pPr>
            <w:r w:rsidRPr="00BC5556">
              <w:rPr>
                <w:rFonts w:cs="Arial"/>
                <w:sz w:val="24"/>
              </w:rPr>
              <w:t xml:space="preserve">Mensaje informando que la información se </w:t>
            </w:r>
            <w:r w:rsidR="009A594B" w:rsidRPr="00BC5556">
              <w:rPr>
                <w:rFonts w:cs="Arial"/>
                <w:sz w:val="24"/>
              </w:rPr>
              <w:t>guardó</w:t>
            </w:r>
            <w:r w:rsidRPr="00BC5556">
              <w:rPr>
                <w:rFonts w:cs="Arial"/>
                <w:sz w:val="24"/>
              </w:rPr>
              <w:t xml:space="preserve"> correctamente.</w:t>
            </w:r>
          </w:p>
        </w:tc>
      </w:tr>
      <w:tr w:rsidR="009F4DD2" w:rsidRPr="00BC5556" w:rsidTr="000B6839">
        <w:tc>
          <w:tcPr>
            <w:tcW w:w="2127" w:type="dxa"/>
          </w:tcPr>
          <w:p w:rsidR="009F4DD2" w:rsidRPr="00BC5556" w:rsidRDefault="009F4DD2" w:rsidP="0061319C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Excepciones</w:t>
            </w:r>
          </w:p>
        </w:tc>
        <w:tc>
          <w:tcPr>
            <w:tcW w:w="7229" w:type="dxa"/>
            <w:gridSpan w:val="4"/>
          </w:tcPr>
          <w:p w:rsidR="009F4DD2" w:rsidRPr="00BC5556" w:rsidRDefault="009F4DD2" w:rsidP="0061319C">
            <w:pPr>
              <w:rPr>
                <w:rFonts w:cs="Arial"/>
                <w:sz w:val="24"/>
              </w:rPr>
            </w:pPr>
            <w:r w:rsidRPr="00BC5556">
              <w:rPr>
                <w:rFonts w:cs="Arial"/>
                <w:sz w:val="24"/>
              </w:rPr>
              <w:t>Datos faltantes en algún campo</w:t>
            </w:r>
          </w:p>
        </w:tc>
      </w:tr>
      <w:tr w:rsidR="009F4DD2" w:rsidRPr="00BC5556" w:rsidTr="000B6839">
        <w:tc>
          <w:tcPr>
            <w:tcW w:w="2127" w:type="dxa"/>
          </w:tcPr>
          <w:p w:rsidR="009F4DD2" w:rsidRPr="00BC5556" w:rsidRDefault="009F4DD2" w:rsidP="0061319C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Requerimientos relacionados</w:t>
            </w:r>
          </w:p>
        </w:tc>
        <w:tc>
          <w:tcPr>
            <w:tcW w:w="7229" w:type="dxa"/>
            <w:gridSpan w:val="4"/>
          </w:tcPr>
          <w:p w:rsidR="009F4DD2" w:rsidRPr="00BC5556" w:rsidRDefault="00200036" w:rsidP="0061319C">
            <w:pPr>
              <w:rPr>
                <w:rFonts w:cs="Arial"/>
                <w:sz w:val="24"/>
              </w:rPr>
            </w:pPr>
            <w:r w:rsidRPr="00BC5556">
              <w:rPr>
                <w:rFonts w:cs="Arial"/>
                <w:sz w:val="24"/>
                <w:lang w:val="es-CO" w:eastAsia="es-CO"/>
              </w:rPr>
              <w:t>CU-REG-06</w:t>
            </w:r>
          </w:p>
        </w:tc>
      </w:tr>
      <w:tr w:rsidR="009F4DD2" w:rsidRPr="00BC5556" w:rsidTr="000B6839">
        <w:tc>
          <w:tcPr>
            <w:tcW w:w="2127" w:type="dxa"/>
          </w:tcPr>
          <w:p w:rsidR="009F4DD2" w:rsidRPr="00BC5556" w:rsidRDefault="009F4DD2" w:rsidP="0061319C">
            <w:pPr>
              <w:rPr>
                <w:rFonts w:cs="Arial"/>
                <w:b/>
                <w:sz w:val="24"/>
              </w:rPr>
            </w:pPr>
            <w:r w:rsidRPr="00BC5556">
              <w:rPr>
                <w:rFonts w:cs="Arial"/>
                <w:b/>
                <w:sz w:val="24"/>
              </w:rPr>
              <w:t>Otras consideraciones</w:t>
            </w:r>
          </w:p>
        </w:tc>
        <w:tc>
          <w:tcPr>
            <w:tcW w:w="7229" w:type="dxa"/>
            <w:gridSpan w:val="4"/>
          </w:tcPr>
          <w:p w:rsidR="009F4DD2" w:rsidRPr="00BC5556" w:rsidRDefault="009F4DD2" w:rsidP="0061319C">
            <w:pPr>
              <w:rPr>
                <w:rFonts w:cs="Arial"/>
                <w:sz w:val="24"/>
              </w:rPr>
            </w:pPr>
          </w:p>
        </w:tc>
      </w:tr>
    </w:tbl>
    <w:p w:rsidR="009F4DD2" w:rsidRPr="00BC5556" w:rsidRDefault="009F4DD2" w:rsidP="009F4DD2">
      <w:pPr>
        <w:rPr>
          <w:rFonts w:cs="Arial"/>
          <w:sz w:val="24"/>
        </w:rPr>
      </w:pPr>
    </w:p>
    <w:p w:rsidR="009F4DD2" w:rsidRPr="00BC5556" w:rsidRDefault="009F4DD2" w:rsidP="00F71418">
      <w:pPr>
        <w:rPr>
          <w:rFonts w:cs="Arial"/>
          <w:sz w:val="24"/>
        </w:rPr>
      </w:pPr>
    </w:p>
    <w:p w:rsidR="002E3912" w:rsidRPr="00BC5556" w:rsidRDefault="002E3912" w:rsidP="00F71418">
      <w:pPr>
        <w:rPr>
          <w:rFonts w:cs="Arial"/>
          <w:sz w:val="24"/>
        </w:rPr>
      </w:pPr>
    </w:p>
    <w:p w:rsidR="00F71418" w:rsidRPr="00BC5556" w:rsidRDefault="00F71418" w:rsidP="00F71418">
      <w:pPr>
        <w:pStyle w:val="Ttulo2"/>
      </w:pPr>
      <w:r w:rsidRPr="00BC5556">
        <w:t>Requerimientos No Funcionales</w:t>
      </w:r>
    </w:p>
    <w:p w:rsidR="00F71418" w:rsidRPr="00BC5556" w:rsidRDefault="00F71418" w:rsidP="00F71418">
      <w:pPr>
        <w:rPr>
          <w:rFonts w:cs="Arial"/>
          <w:i/>
          <w:color w:val="0000FF"/>
          <w:sz w:val="24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9464"/>
      </w:tblGrid>
      <w:tr w:rsidR="00151191" w:rsidRPr="00BC5556" w:rsidTr="00BC5556">
        <w:tc>
          <w:tcPr>
            <w:tcW w:w="9464" w:type="dxa"/>
            <w:shd w:val="clear" w:color="auto" w:fill="4F81BD"/>
          </w:tcPr>
          <w:p w:rsidR="00151191" w:rsidRPr="00BC5556" w:rsidRDefault="00151191" w:rsidP="00151191">
            <w:pPr>
              <w:rPr>
                <w:rFonts w:cs="Arial"/>
                <w:b/>
                <w:bCs/>
                <w:color w:val="FFFFFF"/>
                <w:sz w:val="24"/>
              </w:rPr>
            </w:pPr>
            <w:r w:rsidRPr="00BC5556">
              <w:rPr>
                <w:rFonts w:cs="Arial"/>
                <w:b/>
                <w:bCs/>
                <w:color w:val="FFFFFF"/>
                <w:sz w:val="24"/>
              </w:rPr>
              <w:t>La lista de los requerimientos no funcionales del proyecto Inmobiliaria incluye:</w:t>
            </w:r>
          </w:p>
        </w:tc>
      </w:tr>
      <w:tr w:rsidR="00151191" w:rsidRPr="00BC5556" w:rsidTr="00BC5556">
        <w:tc>
          <w:tcPr>
            <w:tcW w:w="946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51191" w:rsidRPr="00BC5556" w:rsidRDefault="00151191" w:rsidP="0061319C">
            <w:pPr>
              <w:rPr>
                <w:rFonts w:cs="Arial"/>
                <w:b/>
                <w:bCs/>
                <w:sz w:val="24"/>
              </w:rPr>
            </w:pPr>
          </w:p>
        </w:tc>
      </w:tr>
      <w:tr w:rsidR="00151191" w:rsidRPr="00BC5556" w:rsidTr="00BC5556">
        <w:trPr>
          <w:trHeight w:val="2691"/>
        </w:trPr>
        <w:tc>
          <w:tcPr>
            <w:tcW w:w="9464" w:type="dxa"/>
            <w:shd w:val="clear" w:color="auto" w:fill="auto"/>
          </w:tcPr>
          <w:p w:rsidR="00151191" w:rsidRPr="00BC5556" w:rsidRDefault="00151191" w:rsidP="00151191">
            <w:pPr>
              <w:numPr>
                <w:ilvl w:val="0"/>
                <w:numId w:val="26"/>
              </w:numPr>
              <w:rPr>
                <w:rFonts w:cs="Arial"/>
                <w:b/>
                <w:bCs/>
                <w:sz w:val="24"/>
              </w:rPr>
            </w:pPr>
            <w:r w:rsidRPr="00BC5556">
              <w:rPr>
                <w:rFonts w:cs="Arial"/>
                <w:b/>
                <w:bCs/>
                <w:sz w:val="24"/>
              </w:rPr>
              <w:t>Aplicación web</w:t>
            </w:r>
          </w:p>
          <w:p w:rsidR="00151191" w:rsidRPr="00BC5556" w:rsidRDefault="00151191" w:rsidP="00151191">
            <w:pPr>
              <w:numPr>
                <w:ilvl w:val="0"/>
                <w:numId w:val="26"/>
              </w:numPr>
              <w:rPr>
                <w:rFonts w:cs="Arial"/>
                <w:b/>
                <w:bCs/>
                <w:sz w:val="24"/>
              </w:rPr>
            </w:pPr>
            <w:r w:rsidRPr="00BC5556">
              <w:rPr>
                <w:rFonts w:cs="Arial"/>
                <w:b/>
                <w:bCs/>
                <w:sz w:val="24"/>
              </w:rPr>
              <w:t>En caso de que ocurra una falla, se debe de solucionar el mismo día en que se presentó.</w:t>
            </w:r>
          </w:p>
          <w:p w:rsidR="00151191" w:rsidRPr="00BC5556" w:rsidRDefault="00151191" w:rsidP="00151191">
            <w:pPr>
              <w:numPr>
                <w:ilvl w:val="0"/>
                <w:numId w:val="26"/>
              </w:numPr>
              <w:rPr>
                <w:rFonts w:cs="Arial"/>
                <w:b/>
                <w:bCs/>
                <w:sz w:val="24"/>
              </w:rPr>
            </w:pPr>
            <w:r w:rsidRPr="00BC5556">
              <w:rPr>
                <w:rFonts w:cs="Arial"/>
                <w:b/>
                <w:bCs/>
                <w:sz w:val="24"/>
              </w:rPr>
              <w:t>El sistema operativo que se debe usar es WINDOWS.</w:t>
            </w:r>
          </w:p>
          <w:p w:rsidR="00151191" w:rsidRPr="00BC5556" w:rsidRDefault="00151191" w:rsidP="00151191">
            <w:pPr>
              <w:numPr>
                <w:ilvl w:val="0"/>
                <w:numId w:val="26"/>
              </w:numPr>
              <w:rPr>
                <w:rFonts w:cs="Arial"/>
                <w:b/>
                <w:bCs/>
                <w:sz w:val="24"/>
              </w:rPr>
            </w:pPr>
            <w:r w:rsidRPr="00BC5556">
              <w:rPr>
                <w:rFonts w:cs="Arial"/>
                <w:b/>
                <w:bCs/>
                <w:color w:val="222222"/>
                <w:sz w:val="24"/>
                <w:shd w:val="clear" w:color="auto" w:fill="FFFFFF"/>
              </w:rPr>
              <w:t>El desarrollo de la aplicación se debe hacer en netbeans 7.3 y lenguaje JAVA.</w:t>
            </w:r>
          </w:p>
          <w:p w:rsidR="00151191" w:rsidRPr="00BC5556" w:rsidRDefault="00151191" w:rsidP="00151191">
            <w:pPr>
              <w:numPr>
                <w:ilvl w:val="0"/>
                <w:numId w:val="26"/>
              </w:numPr>
              <w:rPr>
                <w:rFonts w:cs="Arial"/>
                <w:b/>
                <w:bCs/>
                <w:sz w:val="24"/>
              </w:rPr>
            </w:pPr>
            <w:r w:rsidRPr="00BC5556">
              <w:rPr>
                <w:rFonts w:cs="Arial"/>
                <w:b/>
                <w:bCs/>
                <w:color w:val="222222"/>
                <w:sz w:val="24"/>
                <w:shd w:val="clear" w:color="auto" w:fill="FFFFFF"/>
              </w:rPr>
              <w:t>La base de datos se debe realizar en postgreSQL</w:t>
            </w:r>
          </w:p>
        </w:tc>
      </w:tr>
    </w:tbl>
    <w:p w:rsidR="00151191" w:rsidRPr="00BC5556" w:rsidRDefault="00151191" w:rsidP="00F71418">
      <w:pPr>
        <w:rPr>
          <w:rFonts w:cs="Arial"/>
          <w:sz w:val="24"/>
        </w:rPr>
      </w:pPr>
    </w:p>
    <w:p w:rsidR="00797E00" w:rsidRPr="00BC5556" w:rsidRDefault="00797E00" w:rsidP="00C83C45">
      <w:pPr>
        <w:rPr>
          <w:rFonts w:cs="Arial"/>
          <w:i/>
          <w:color w:val="0000FF"/>
          <w:sz w:val="24"/>
        </w:rPr>
      </w:pPr>
    </w:p>
    <w:sectPr w:rsidR="00797E00" w:rsidRPr="00BC5556" w:rsidSect="00C52865">
      <w:headerReference w:type="default" r:id="rId9"/>
      <w:pgSz w:w="12240" w:h="15840" w:code="1"/>
      <w:pgMar w:top="1417" w:right="1418" w:bottom="1417" w:left="1418" w:header="1440" w:footer="1440" w:gutter="0"/>
      <w:cols w:space="708"/>
      <w:docGrid w:linePitch="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2F9" w:rsidRDefault="00D162F9">
      <w:r>
        <w:separator/>
      </w:r>
    </w:p>
  </w:endnote>
  <w:endnote w:type="continuationSeparator" w:id="0">
    <w:p w:rsidR="00D162F9" w:rsidRDefault="00D16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2F9" w:rsidRDefault="00D162F9">
      <w:r>
        <w:separator/>
      </w:r>
    </w:p>
  </w:footnote>
  <w:footnote w:type="continuationSeparator" w:id="0">
    <w:p w:rsidR="00D162F9" w:rsidRDefault="00D162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1"/>
      <w:gridCol w:w="3181"/>
      <w:gridCol w:w="3182"/>
    </w:tblGrid>
    <w:tr w:rsidR="000D57D2" w:rsidTr="00E03E05">
      <w:tc>
        <w:tcPr>
          <w:tcW w:w="3181" w:type="dxa"/>
        </w:tcPr>
        <w:p w:rsidR="000D57D2" w:rsidRPr="00E03E05" w:rsidRDefault="00200036" w:rsidP="00200036">
          <w:pPr>
            <w:pStyle w:val="Encabezado"/>
            <w:rPr>
              <w:sz w:val="18"/>
              <w:szCs w:val="18"/>
            </w:rPr>
          </w:pPr>
          <w:r>
            <w:t>Inmobiliaria</w:t>
          </w:r>
          <w:r w:rsidRPr="00E03E05">
            <w:rPr>
              <w:sz w:val="18"/>
              <w:szCs w:val="18"/>
            </w:rPr>
            <w:t xml:space="preserve"> </w:t>
          </w:r>
        </w:p>
      </w:tc>
      <w:tc>
        <w:tcPr>
          <w:tcW w:w="3181" w:type="dxa"/>
        </w:tcPr>
        <w:p w:rsidR="000D57D2" w:rsidRPr="00E03E05" w:rsidRDefault="00D162F9">
          <w:pPr>
            <w:pStyle w:val="Encabezado"/>
            <w:rPr>
              <w:sz w:val="18"/>
              <w:szCs w:val="18"/>
            </w:rPr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BE72E3">
            <w:rPr>
              <w:sz w:val="18"/>
              <w:szCs w:val="18"/>
            </w:rPr>
            <w:t>Especificación de Requerimientos</w:t>
          </w:r>
          <w:r>
            <w:rPr>
              <w:sz w:val="18"/>
              <w:szCs w:val="18"/>
            </w:rPr>
            <w:fldChar w:fldCharType="end"/>
          </w:r>
        </w:p>
      </w:tc>
      <w:tc>
        <w:tcPr>
          <w:tcW w:w="3182" w:type="dxa"/>
        </w:tcPr>
        <w:p w:rsidR="000D57D2" w:rsidRPr="00E03E05" w:rsidRDefault="00A94FCD" w:rsidP="00200036">
          <w:pPr>
            <w:pStyle w:val="Encabezado"/>
            <w:rPr>
              <w:sz w:val="18"/>
              <w:szCs w:val="18"/>
            </w:rPr>
          </w:pPr>
          <w:r w:rsidRPr="00E03E05">
            <w:rPr>
              <w:sz w:val="18"/>
              <w:szCs w:val="18"/>
            </w:rPr>
            <w:t xml:space="preserve">Versión </w:t>
          </w:r>
          <w:r w:rsidR="00200036">
            <w:rPr>
              <w:sz w:val="18"/>
              <w:szCs w:val="18"/>
            </w:rPr>
            <w:t>1.0</w:t>
          </w:r>
        </w:p>
      </w:tc>
    </w:tr>
  </w:tbl>
  <w:p w:rsidR="000D57D2" w:rsidRDefault="000D57D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04B61"/>
    <w:multiLevelType w:val="hybridMultilevel"/>
    <w:tmpl w:val="38B28C7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9329F7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9187F"/>
    <w:multiLevelType w:val="hybridMultilevel"/>
    <w:tmpl w:val="F098920E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51237CA"/>
    <w:multiLevelType w:val="hybridMultilevel"/>
    <w:tmpl w:val="F07A17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BC0748"/>
    <w:multiLevelType w:val="hybridMultilevel"/>
    <w:tmpl w:val="F03E399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200EFA"/>
    <w:multiLevelType w:val="hybridMultilevel"/>
    <w:tmpl w:val="6784BE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65437A2"/>
    <w:multiLevelType w:val="multilevel"/>
    <w:tmpl w:val="F098920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BB1000D"/>
    <w:multiLevelType w:val="multilevel"/>
    <w:tmpl w:val="45D43C2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52543A04"/>
    <w:multiLevelType w:val="hybridMultilevel"/>
    <w:tmpl w:val="D4869CC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2567D0D"/>
    <w:multiLevelType w:val="hybridMultilevel"/>
    <w:tmpl w:val="5F5CCFFC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2A84EE6"/>
    <w:multiLevelType w:val="hybridMultilevel"/>
    <w:tmpl w:val="3260EB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FCE1FEB"/>
    <w:multiLevelType w:val="hybridMultilevel"/>
    <w:tmpl w:val="7EDE7070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5615C04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4F0B8B"/>
    <w:multiLevelType w:val="hybridMultilevel"/>
    <w:tmpl w:val="2C02AEF2"/>
    <w:lvl w:ilvl="0" w:tplc="F75ACCD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3"/>
  </w:num>
  <w:num w:numId="7">
    <w:abstractNumId w:val="7"/>
  </w:num>
  <w:num w:numId="8">
    <w:abstractNumId w:val="7"/>
  </w:num>
  <w:num w:numId="9">
    <w:abstractNumId w:val="7"/>
  </w:num>
  <w:num w:numId="10">
    <w:abstractNumId w:val="10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5"/>
  </w:num>
  <w:num w:numId="16">
    <w:abstractNumId w:val="7"/>
  </w:num>
  <w:num w:numId="17">
    <w:abstractNumId w:val="7"/>
  </w:num>
  <w:num w:numId="18">
    <w:abstractNumId w:val="7"/>
  </w:num>
  <w:num w:numId="19">
    <w:abstractNumId w:val="4"/>
  </w:num>
  <w:num w:numId="20">
    <w:abstractNumId w:val="11"/>
  </w:num>
  <w:num w:numId="21">
    <w:abstractNumId w:val="9"/>
  </w:num>
  <w:num w:numId="22">
    <w:abstractNumId w:val="7"/>
  </w:num>
  <w:num w:numId="23">
    <w:abstractNumId w:val="7"/>
  </w:num>
  <w:num w:numId="24">
    <w:abstractNumId w:val="1"/>
  </w:num>
  <w:num w:numId="25">
    <w:abstractNumId w:val="1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4"/>
  <w:drawingGridVerticalSpacing w:val="6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2E3"/>
    <w:rsid w:val="00037513"/>
    <w:rsid w:val="00041519"/>
    <w:rsid w:val="00044480"/>
    <w:rsid w:val="00064982"/>
    <w:rsid w:val="00065C4A"/>
    <w:rsid w:val="00067129"/>
    <w:rsid w:val="00075676"/>
    <w:rsid w:val="00077126"/>
    <w:rsid w:val="000B6839"/>
    <w:rsid w:val="000D134D"/>
    <w:rsid w:val="000D57D2"/>
    <w:rsid w:val="00111308"/>
    <w:rsid w:val="0014546C"/>
    <w:rsid w:val="00151191"/>
    <w:rsid w:val="00161AD0"/>
    <w:rsid w:val="00176D35"/>
    <w:rsid w:val="00191D5F"/>
    <w:rsid w:val="001A28E3"/>
    <w:rsid w:val="00200036"/>
    <w:rsid w:val="00203255"/>
    <w:rsid w:val="002433A7"/>
    <w:rsid w:val="00260483"/>
    <w:rsid w:val="002665FF"/>
    <w:rsid w:val="00285179"/>
    <w:rsid w:val="00292874"/>
    <w:rsid w:val="002C39B5"/>
    <w:rsid w:val="002E3912"/>
    <w:rsid w:val="002F46B4"/>
    <w:rsid w:val="003040BA"/>
    <w:rsid w:val="00325121"/>
    <w:rsid w:val="00363E0E"/>
    <w:rsid w:val="00381845"/>
    <w:rsid w:val="003A3EC2"/>
    <w:rsid w:val="003D62C1"/>
    <w:rsid w:val="00414CB1"/>
    <w:rsid w:val="004239E2"/>
    <w:rsid w:val="00462D95"/>
    <w:rsid w:val="004A229D"/>
    <w:rsid w:val="004F4A20"/>
    <w:rsid w:val="00503BC5"/>
    <w:rsid w:val="00506862"/>
    <w:rsid w:val="005367C1"/>
    <w:rsid w:val="00542722"/>
    <w:rsid w:val="005A277E"/>
    <w:rsid w:val="005C2F6B"/>
    <w:rsid w:val="005D7319"/>
    <w:rsid w:val="005F477F"/>
    <w:rsid w:val="006167D9"/>
    <w:rsid w:val="00622316"/>
    <w:rsid w:val="006245A7"/>
    <w:rsid w:val="00631424"/>
    <w:rsid w:val="00634CCB"/>
    <w:rsid w:val="0064607E"/>
    <w:rsid w:val="00655750"/>
    <w:rsid w:val="00674D0D"/>
    <w:rsid w:val="00691C6A"/>
    <w:rsid w:val="0069345C"/>
    <w:rsid w:val="006D0500"/>
    <w:rsid w:val="006F01F2"/>
    <w:rsid w:val="007335A5"/>
    <w:rsid w:val="007746C4"/>
    <w:rsid w:val="007917CD"/>
    <w:rsid w:val="00797B72"/>
    <w:rsid w:val="00797E00"/>
    <w:rsid w:val="007A068F"/>
    <w:rsid w:val="007B5C73"/>
    <w:rsid w:val="007C2E73"/>
    <w:rsid w:val="008060B9"/>
    <w:rsid w:val="00842081"/>
    <w:rsid w:val="008614FA"/>
    <w:rsid w:val="00877B55"/>
    <w:rsid w:val="008A0904"/>
    <w:rsid w:val="008D7622"/>
    <w:rsid w:val="00906A2E"/>
    <w:rsid w:val="0095487B"/>
    <w:rsid w:val="009A594B"/>
    <w:rsid w:val="009F4DD2"/>
    <w:rsid w:val="00A105C0"/>
    <w:rsid w:val="00A32937"/>
    <w:rsid w:val="00A422F0"/>
    <w:rsid w:val="00A61035"/>
    <w:rsid w:val="00A94FCD"/>
    <w:rsid w:val="00A959E3"/>
    <w:rsid w:val="00AA727E"/>
    <w:rsid w:val="00AB35EE"/>
    <w:rsid w:val="00AC74AD"/>
    <w:rsid w:val="00AD1193"/>
    <w:rsid w:val="00AD72EA"/>
    <w:rsid w:val="00AF2315"/>
    <w:rsid w:val="00B75B41"/>
    <w:rsid w:val="00B84DF4"/>
    <w:rsid w:val="00B87C7A"/>
    <w:rsid w:val="00B901F1"/>
    <w:rsid w:val="00BC5556"/>
    <w:rsid w:val="00BE72E3"/>
    <w:rsid w:val="00BF361C"/>
    <w:rsid w:val="00C4461A"/>
    <w:rsid w:val="00C52865"/>
    <w:rsid w:val="00C66322"/>
    <w:rsid w:val="00C7607B"/>
    <w:rsid w:val="00C83C45"/>
    <w:rsid w:val="00C943D9"/>
    <w:rsid w:val="00CB04F0"/>
    <w:rsid w:val="00D00E99"/>
    <w:rsid w:val="00D1466A"/>
    <w:rsid w:val="00D162F9"/>
    <w:rsid w:val="00D2138B"/>
    <w:rsid w:val="00D40F85"/>
    <w:rsid w:val="00D57F9E"/>
    <w:rsid w:val="00D81D34"/>
    <w:rsid w:val="00DC7AEB"/>
    <w:rsid w:val="00DF0CDC"/>
    <w:rsid w:val="00E03E05"/>
    <w:rsid w:val="00E25983"/>
    <w:rsid w:val="00E351A9"/>
    <w:rsid w:val="00E87C5F"/>
    <w:rsid w:val="00EB25A0"/>
    <w:rsid w:val="00EB4792"/>
    <w:rsid w:val="00EC441B"/>
    <w:rsid w:val="00EE6DCB"/>
    <w:rsid w:val="00F34A69"/>
    <w:rsid w:val="00F71418"/>
    <w:rsid w:val="00F771AF"/>
    <w:rsid w:val="00F8298B"/>
    <w:rsid w:val="00FA51FD"/>
    <w:rsid w:val="00FA5722"/>
    <w:rsid w:val="00FA7964"/>
    <w:rsid w:val="00FC345F"/>
    <w:rsid w:val="00FD6836"/>
    <w:rsid w:val="00FF4B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5676"/>
    <w:rPr>
      <w:rFonts w:ascii="Arial" w:hAnsi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167D9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tulo2">
    <w:name w:val="heading 2"/>
    <w:basedOn w:val="Normal"/>
    <w:next w:val="Normal"/>
    <w:qFormat/>
    <w:rsid w:val="00EB479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</w:rPr>
  </w:style>
  <w:style w:type="paragraph" w:styleId="Ttulo3">
    <w:name w:val="heading 3"/>
    <w:basedOn w:val="Normal"/>
    <w:next w:val="Normal"/>
    <w:qFormat/>
    <w:rsid w:val="006167D9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6167D9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167D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6167D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qFormat/>
    <w:rsid w:val="006167D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6167D9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6167D9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A72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rsid w:val="00AA727E"/>
    <w:pPr>
      <w:spacing w:before="360" w:after="360"/>
    </w:pPr>
    <w:rPr>
      <w:rFonts w:ascii="Times New Roman" w:hAnsi="Times New Roman"/>
      <w:b/>
      <w:bCs/>
      <w:caps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rsid w:val="00AA727E"/>
    <w:rPr>
      <w:rFonts w:ascii="Times New Roman" w:hAnsi="Times New Roman"/>
      <w:b/>
      <w:bCs/>
      <w:smallCaps/>
      <w:szCs w:val="22"/>
    </w:rPr>
  </w:style>
  <w:style w:type="paragraph" w:styleId="TDC3">
    <w:name w:val="toc 3"/>
    <w:basedOn w:val="Normal"/>
    <w:next w:val="Normal"/>
    <w:autoRedefine/>
    <w:semiHidden/>
    <w:rsid w:val="00AA727E"/>
    <w:rPr>
      <w:rFonts w:ascii="Times New Roman" w:hAnsi="Times New Roman"/>
      <w:smallCaps/>
      <w:szCs w:val="22"/>
    </w:rPr>
  </w:style>
  <w:style w:type="paragraph" w:styleId="TDC4">
    <w:name w:val="toc 4"/>
    <w:basedOn w:val="Normal"/>
    <w:next w:val="Normal"/>
    <w:autoRedefine/>
    <w:semiHidden/>
    <w:rsid w:val="00AA727E"/>
    <w:rPr>
      <w:rFonts w:ascii="Times New Roman" w:hAnsi="Times New Roman"/>
      <w:szCs w:val="22"/>
    </w:rPr>
  </w:style>
  <w:style w:type="paragraph" w:styleId="TDC5">
    <w:name w:val="toc 5"/>
    <w:basedOn w:val="Normal"/>
    <w:next w:val="Normal"/>
    <w:autoRedefine/>
    <w:semiHidden/>
    <w:rsid w:val="00AA727E"/>
    <w:rPr>
      <w:rFonts w:ascii="Times New Roman" w:hAnsi="Times New Roman"/>
      <w:szCs w:val="22"/>
    </w:rPr>
  </w:style>
  <w:style w:type="paragraph" w:styleId="TDC6">
    <w:name w:val="toc 6"/>
    <w:basedOn w:val="Normal"/>
    <w:next w:val="Normal"/>
    <w:autoRedefine/>
    <w:semiHidden/>
    <w:rsid w:val="00AA727E"/>
    <w:rPr>
      <w:rFonts w:ascii="Times New Roman" w:hAnsi="Times New Roman"/>
      <w:szCs w:val="22"/>
    </w:rPr>
  </w:style>
  <w:style w:type="paragraph" w:styleId="TDC7">
    <w:name w:val="toc 7"/>
    <w:basedOn w:val="Normal"/>
    <w:next w:val="Normal"/>
    <w:autoRedefine/>
    <w:semiHidden/>
    <w:rsid w:val="00AA727E"/>
    <w:rPr>
      <w:rFonts w:ascii="Times New Roman" w:hAnsi="Times New Roman"/>
      <w:szCs w:val="22"/>
    </w:rPr>
  </w:style>
  <w:style w:type="paragraph" w:styleId="TDC8">
    <w:name w:val="toc 8"/>
    <w:basedOn w:val="Normal"/>
    <w:next w:val="Normal"/>
    <w:autoRedefine/>
    <w:semiHidden/>
    <w:rsid w:val="00AA727E"/>
    <w:rPr>
      <w:rFonts w:ascii="Times New Roman" w:hAnsi="Times New Roman"/>
      <w:szCs w:val="22"/>
    </w:rPr>
  </w:style>
  <w:style w:type="paragraph" w:styleId="TDC9">
    <w:name w:val="toc 9"/>
    <w:basedOn w:val="Normal"/>
    <w:next w:val="Normal"/>
    <w:autoRedefine/>
    <w:semiHidden/>
    <w:rsid w:val="00AA727E"/>
    <w:rPr>
      <w:rFonts w:ascii="Times New Roman" w:hAnsi="Times New Roman"/>
      <w:szCs w:val="22"/>
    </w:rPr>
  </w:style>
  <w:style w:type="character" w:styleId="Hipervnculo">
    <w:name w:val="Hyperlink"/>
    <w:uiPriority w:val="99"/>
    <w:rsid w:val="00AA727E"/>
    <w:rPr>
      <w:color w:val="0000FF"/>
      <w:u w:val="single"/>
    </w:rPr>
  </w:style>
  <w:style w:type="paragraph" w:styleId="Encabezado">
    <w:name w:val="header"/>
    <w:basedOn w:val="Normal"/>
    <w:rsid w:val="002C39B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C39B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C39B5"/>
  </w:style>
  <w:style w:type="paragraph" w:styleId="Textodeglobo">
    <w:name w:val="Balloon Text"/>
    <w:basedOn w:val="Normal"/>
    <w:link w:val="TextodegloboCar"/>
    <w:rsid w:val="00AC74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C74A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E3912"/>
    <w:pPr>
      <w:ind w:left="720"/>
      <w:contextualSpacing/>
    </w:pPr>
    <w:rPr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5676"/>
    <w:rPr>
      <w:rFonts w:ascii="Arial" w:hAnsi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167D9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tulo2">
    <w:name w:val="heading 2"/>
    <w:basedOn w:val="Normal"/>
    <w:next w:val="Normal"/>
    <w:qFormat/>
    <w:rsid w:val="00EB479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</w:rPr>
  </w:style>
  <w:style w:type="paragraph" w:styleId="Ttulo3">
    <w:name w:val="heading 3"/>
    <w:basedOn w:val="Normal"/>
    <w:next w:val="Normal"/>
    <w:qFormat/>
    <w:rsid w:val="006167D9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6167D9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167D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6167D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qFormat/>
    <w:rsid w:val="006167D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6167D9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6167D9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A72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rsid w:val="00AA727E"/>
    <w:pPr>
      <w:spacing w:before="360" w:after="360"/>
    </w:pPr>
    <w:rPr>
      <w:rFonts w:ascii="Times New Roman" w:hAnsi="Times New Roman"/>
      <w:b/>
      <w:bCs/>
      <w:caps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rsid w:val="00AA727E"/>
    <w:rPr>
      <w:rFonts w:ascii="Times New Roman" w:hAnsi="Times New Roman"/>
      <w:b/>
      <w:bCs/>
      <w:smallCaps/>
      <w:szCs w:val="22"/>
    </w:rPr>
  </w:style>
  <w:style w:type="paragraph" w:styleId="TDC3">
    <w:name w:val="toc 3"/>
    <w:basedOn w:val="Normal"/>
    <w:next w:val="Normal"/>
    <w:autoRedefine/>
    <w:semiHidden/>
    <w:rsid w:val="00AA727E"/>
    <w:rPr>
      <w:rFonts w:ascii="Times New Roman" w:hAnsi="Times New Roman"/>
      <w:smallCaps/>
      <w:szCs w:val="22"/>
    </w:rPr>
  </w:style>
  <w:style w:type="paragraph" w:styleId="TDC4">
    <w:name w:val="toc 4"/>
    <w:basedOn w:val="Normal"/>
    <w:next w:val="Normal"/>
    <w:autoRedefine/>
    <w:semiHidden/>
    <w:rsid w:val="00AA727E"/>
    <w:rPr>
      <w:rFonts w:ascii="Times New Roman" w:hAnsi="Times New Roman"/>
      <w:szCs w:val="22"/>
    </w:rPr>
  </w:style>
  <w:style w:type="paragraph" w:styleId="TDC5">
    <w:name w:val="toc 5"/>
    <w:basedOn w:val="Normal"/>
    <w:next w:val="Normal"/>
    <w:autoRedefine/>
    <w:semiHidden/>
    <w:rsid w:val="00AA727E"/>
    <w:rPr>
      <w:rFonts w:ascii="Times New Roman" w:hAnsi="Times New Roman"/>
      <w:szCs w:val="22"/>
    </w:rPr>
  </w:style>
  <w:style w:type="paragraph" w:styleId="TDC6">
    <w:name w:val="toc 6"/>
    <w:basedOn w:val="Normal"/>
    <w:next w:val="Normal"/>
    <w:autoRedefine/>
    <w:semiHidden/>
    <w:rsid w:val="00AA727E"/>
    <w:rPr>
      <w:rFonts w:ascii="Times New Roman" w:hAnsi="Times New Roman"/>
      <w:szCs w:val="22"/>
    </w:rPr>
  </w:style>
  <w:style w:type="paragraph" w:styleId="TDC7">
    <w:name w:val="toc 7"/>
    <w:basedOn w:val="Normal"/>
    <w:next w:val="Normal"/>
    <w:autoRedefine/>
    <w:semiHidden/>
    <w:rsid w:val="00AA727E"/>
    <w:rPr>
      <w:rFonts w:ascii="Times New Roman" w:hAnsi="Times New Roman"/>
      <w:szCs w:val="22"/>
    </w:rPr>
  </w:style>
  <w:style w:type="paragraph" w:styleId="TDC8">
    <w:name w:val="toc 8"/>
    <w:basedOn w:val="Normal"/>
    <w:next w:val="Normal"/>
    <w:autoRedefine/>
    <w:semiHidden/>
    <w:rsid w:val="00AA727E"/>
    <w:rPr>
      <w:rFonts w:ascii="Times New Roman" w:hAnsi="Times New Roman"/>
      <w:szCs w:val="22"/>
    </w:rPr>
  </w:style>
  <w:style w:type="paragraph" w:styleId="TDC9">
    <w:name w:val="toc 9"/>
    <w:basedOn w:val="Normal"/>
    <w:next w:val="Normal"/>
    <w:autoRedefine/>
    <w:semiHidden/>
    <w:rsid w:val="00AA727E"/>
    <w:rPr>
      <w:rFonts w:ascii="Times New Roman" w:hAnsi="Times New Roman"/>
      <w:szCs w:val="22"/>
    </w:rPr>
  </w:style>
  <w:style w:type="character" w:styleId="Hipervnculo">
    <w:name w:val="Hyperlink"/>
    <w:uiPriority w:val="99"/>
    <w:rsid w:val="00AA727E"/>
    <w:rPr>
      <w:color w:val="0000FF"/>
      <w:u w:val="single"/>
    </w:rPr>
  </w:style>
  <w:style w:type="paragraph" w:styleId="Encabezado">
    <w:name w:val="header"/>
    <w:basedOn w:val="Normal"/>
    <w:rsid w:val="002C39B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C39B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C39B5"/>
  </w:style>
  <w:style w:type="paragraph" w:styleId="Textodeglobo">
    <w:name w:val="Balloon Text"/>
    <w:basedOn w:val="Normal"/>
    <w:link w:val="TextodegloboCar"/>
    <w:rsid w:val="00AC74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C74A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E3912"/>
    <w:pPr>
      <w:ind w:left="720"/>
      <w:contextualSpacing/>
    </w:pPr>
    <w:rPr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ropbox\SOFT%203\Proyecto%20Inmobiliaria\QS-Formato-Especificacion-Requerimientos-V0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6DADF-35F1-4DA8-9B39-6A35A8A55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QS-Formato-Especificacion-Requerimientos-V0.0</Template>
  <TotalTime>29</TotalTime>
  <Pages>5</Pages>
  <Words>825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</vt:lpstr>
    </vt:vector>
  </TitlesOfParts>
  <Company>&lt;Nombre de la Empresa&gt;</Company>
  <LinksUpToDate>false</LinksUpToDate>
  <CharactersWithSpaces>5358</CharactersWithSpaces>
  <SharedDoc>false</SharedDoc>
  <HLinks>
    <vt:vector size="120" baseType="variant">
      <vt:variant>
        <vt:i4>1114164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_Toc225905380</vt:lpwstr>
      </vt:variant>
      <vt:variant>
        <vt:i4>1966132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_Toc225905379</vt:lpwstr>
      </vt:variant>
      <vt:variant>
        <vt:i4>1966132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_Toc225905378</vt:lpwstr>
      </vt:variant>
      <vt:variant>
        <vt:i4>1966132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_Toc225905377</vt:lpwstr>
      </vt:variant>
      <vt:variant>
        <vt:i4>1966132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_Toc225905376</vt:lpwstr>
      </vt:variant>
      <vt:variant>
        <vt:i4>1966132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_Toc225905375</vt:lpwstr>
      </vt:variant>
      <vt:variant>
        <vt:i4>1966132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_Toc225905374</vt:lpwstr>
      </vt:variant>
      <vt:variant>
        <vt:i4>1966132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_Toc225905373</vt:lpwstr>
      </vt:variant>
      <vt:variant>
        <vt:i4>1966132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_Toc225905372</vt:lpwstr>
      </vt:variant>
      <vt:variant>
        <vt:i4>1966132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_Toc225905371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_Toc225905370</vt:lpwstr>
      </vt:variant>
      <vt:variant>
        <vt:i4>2031668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_Toc225905369</vt:lpwstr>
      </vt:variant>
      <vt:variant>
        <vt:i4>2031668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_Toc225905368</vt:lpwstr>
      </vt:variant>
      <vt:variant>
        <vt:i4>2031668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_Toc225905367</vt:lpwstr>
      </vt:variant>
      <vt:variant>
        <vt:i4>2031668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_Toc225905366</vt:lpwstr>
      </vt:variant>
      <vt:variant>
        <vt:i4>2031668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_Toc225905365</vt:lpwstr>
      </vt:variant>
      <vt:variant>
        <vt:i4>2031668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_Toc225905364</vt:lpwstr>
      </vt:variant>
      <vt:variant>
        <vt:i4>2031668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_Toc225905363</vt:lpwstr>
      </vt:variant>
      <vt:variant>
        <vt:i4>2031668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_Toc225905362</vt:lpwstr>
      </vt:variant>
      <vt:variant>
        <vt:i4>2031668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_Toc225905361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</dc:title>
  <dc:subject>Nombre del Proyecto</dc:subject>
  <dc:creator>usuario</dc:creator>
  <cp:lastModifiedBy>Usuario para Monitores de. Mantenimiento</cp:lastModifiedBy>
  <cp:revision>14</cp:revision>
  <dcterms:created xsi:type="dcterms:W3CDTF">2013-04-14T20:07:00Z</dcterms:created>
  <dcterms:modified xsi:type="dcterms:W3CDTF">2013-04-27T17:02:00Z</dcterms:modified>
</cp:coreProperties>
</file>